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D6E8730" w:rsidP="2D6E8730" w:rsidRDefault="2D6E8730" w14:paraId="20288FD3" w14:textId="71B20650">
      <w:pPr>
        <w:pStyle w:val="NormalWeb"/>
        <w:rPr>
          <w:color w:val="000000" w:themeColor="text1" w:themeTint="FF" w:themeShade="FF"/>
        </w:rPr>
      </w:pPr>
    </w:p>
    <w:p xmlns:wp14="http://schemas.microsoft.com/office/word/2010/wordml" w:rsidR="003A4C4F" w:rsidP="1D6266E6" w:rsidRDefault="00F07717" w14:paraId="1961ED84" wp14:textId="2F0DE919">
      <w:pPr>
        <w:pStyle w:val="NormalWeb"/>
        <w:rPr>
          <w:noProof w:val="0"/>
          <w:lang w:val="es-CO"/>
        </w:rPr>
      </w:pPr>
      <w:bookmarkStart w:name="_GoBack" w:id="0"/>
      <w:bookmarkEnd w:id="0"/>
      <w:r w:rsidRPr="1D6266E6" w:rsidR="00F07717">
        <w:rPr>
          <w:color w:val="000000" w:themeColor="text1" w:themeTint="FF" w:themeShade="FF"/>
        </w:rPr>
        <w:t>TABLA. REQUERIMIENTO FUNCIONAL</w:t>
      </w:r>
      <w:r w:rsidRPr="1D6266E6" w:rsidR="08089695">
        <w:rPr>
          <w:color w:val="000000" w:themeColor="text1" w:themeTint="FF" w:themeShade="FF"/>
        </w:rPr>
        <w:t xml:space="preserve"> </w:t>
      </w:r>
      <w:r w:rsidRPr="1D6266E6" w:rsidR="0808969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RF01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xmlns:wp14="http://schemas.microsoft.com/office/word/2010/wordml" w:rsidR="003A4C4F" w:rsidTr="1D6266E6" w14:paraId="51701003" wp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159C2A72" wp14:textId="7777777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1D6266E6" w:rsidRDefault="00F07717" w14:paraId="20B31F03" wp14:textId="531F81B1">
            <w:pPr>
              <w:ind/>
              <w:rPr>
                <w:noProof w:val="0"/>
                <w:lang w:val="es-CO"/>
              </w:rPr>
            </w:pPr>
            <w:r w:rsidRPr="1D6266E6" w:rsidR="21EA2C0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RF01</w:t>
            </w:r>
          </w:p>
        </w:tc>
      </w:tr>
      <w:tr xmlns:wp14="http://schemas.microsoft.com/office/word/2010/wordml" w:rsidR="003A4C4F" w:rsidTr="1D6266E6" w14:paraId="3B2D379D" wp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32AA6EFF" wp14:textId="7777777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1D6266E6" w:rsidRDefault="00F07717" w14:paraId="7131DB9D" wp14:textId="6C1A0243">
            <w:pPr>
              <w:spacing w:before="0" w:beforeAutospacing="off" w:after="0" w:afterAutospacing="off"/>
              <w:ind/>
              <w:rPr>
                <w:noProof w:val="0"/>
                <w:lang w:val="es-CO"/>
              </w:rPr>
            </w:pPr>
            <w:r w:rsidRPr="1D6266E6" w:rsidR="0745979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  <w:t>Integración con redes sociales</w:t>
            </w:r>
          </w:p>
        </w:tc>
      </w:tr>
      <w:tr xmlns:wp14="http://schemas.microsoft.com/office/word/2010/wordml" w:rsidR="003A4C4F" w:rsidTr="1D6266E6" w14:paraId="2BB80EFB" wp14:textId="77777777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08B63F5B" wp14:textId="7777777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1D6266E6" w:rsidRDefault="00F07717" w14:paraId="680B7E3B" wp14:textId="6BA9616E">
            <w:pPr>
              <w:ind/>
              <w:rPr>
                <w:noProof w:val="0"/>
                <w:lang w:val="es-CO"/>
              </w:rPr>
            </w:pPr>
            <w:r w:rsidRPr="1D6266E6" w:rsidR="27D5A3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Permite compartir eventos en diferentes redes sociales (Facebook, Instagram, Tik tok).</w:t>
            </w:r>
          </w:p>
        </w:tc>
      </w:tr>
      <w:tr xmlns:wp14="http://schemas.microsoft.com/office/word/2010/wordml" w:rsidR="003A4C4F" w:rsidTr="1D6266E6" w14:paraId="1EFBDEE3" wp14:textId="77777777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7533170D" wp14:textId="7777777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1D6266E6" w:rsidRDefault="00F07717" w14:paraId="3BF53429" wp14:textId="6CC4A352">
            <w:pPr>
              <w:spacing w:before="0" w:beforeAutospacing="off" w:after="0" w:afterAutospacing="off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s-ES"/>
              </w:rPr>
            </w:pPr>
            <w:r w:rsidRPr="1D6266E6" w:rsidR="482989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Cuando el usuario presione el botón de compartir, le aparecerán todas las redes sociales como pueden ser Facebook, Instagram o tik tok.</w:t>
            </w:r>
          </w:p>
        </w:tc>
      </w:tr>
      <w:tr xmlns:wp14="http://schemas.microsoft.com/office/word/2010/wordml" w:rsidR="003A4C4F" w:rsidTr="1D6266E6" w14:paraId="716D646C" wp14:textId="7777777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5F25C30B" wp14:textId="77777777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1D6266E6" w:rsidRDefault="00F07717" w14:paraId="6C73D0A1" wp14:textId="5DACB5EB">
            <w:pPr>
              <w:ind/>
              <w:rPr>
                <w:noProof w:val="0"/>
                <w:lang w:val="es-CO"/>
              </w:rPr>
            </w:pPr>
            <w:r w:rsidRPr="1D6266E6" w:rsidR="7B77A91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 el usuario no cumple los requisitos del evento o no tiene cuenta en la red social seleccionada, no podrá compartir.</w:t>
            </w:r>
          </w:p>
          <w:p w:rsidR="003A4C4F" w:rsidRDefault="00F07717" w14:paraId="1BF125AC" wp14:textId="35A7C136">
            <w:pPr>
              <w:pStyle w:val="NormalWeb"/>
              <w:ind w:left="21"/>
            </w:pPr>
          </w:p>
        </w:tc>
      </w:tr>
      <w:tr xmlns:wp14="http://schemas.microsoft.com/office/word/2010/wordml" w:rsidR="003A4C4F" w:rsidTr="1D6266E6" w14:paraId="3BDE9B63" wp14:textId="7777777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3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125414C9" wp14:textId="7777777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63B09911" wp14:textId="68C7038B">
            <w:r w:rsidRPr="1D6266E6" w:rsidR="00F07717">
              <w:rPr>
                <w:color w:val="000000" w:themeColor="text1" w:themeTint="FF" w:themeShade="FF"/>
                <w:sz w:val="24"/>
                <w:szCs w:val="24"/>
              </w:rPr>
              <w:t xml:space="preserve"> Media </w:t>
            </w:r>
          </w:p>
        </w:tc>
      </w:tr>
    </w:tbl>
    <w:p xmlns:wp14="http://schemas.microsoft.com/office/word/2010/wordml" w:rsidR="003A4C4F" w:rsidRDefault="00F07717" w14:paraId="37F6EA4C" wp14:textId="346A8D3C">
      <w:pPr>
        <w:pStyle w:val="NormalWeb"/>
        <w:rPr>
          <w:color w:val="000000"/>
          <w:sz w:val="27"/>
          <w:szCs w:val="27"/>
        </w:rPr>
      </w:pPr>
      <w:r w:rsidRPr="1D6266E6" w:rsidR="00F07717">
        <w:rPr>
          <w:color w:val="000000" w:themeColor="text1" w:themeTint="FF" w:themeShade="FF"/>
          <w:sz w:val="27"/>
          <w:szCs w:val="27"/>
        </w:rPr>
        <w:t>Fuente:</w:t>
      </w:r>
      <w:r w:rsidRPr="1D6266E6" w:rsidR="20517B55">
        <w:rPr>
          <w:color w:val="000000" w:themeColor="text1" w:themeTint="FF" w:themeShade="FF"/>
          <w:sz w:val="27"/>
          <w:szCs w:val="27"/>
        </w:rPr>
        <w:t xml:space="preserve"> Documento de requerimientos funcionales</w:t>
      </w:r>
    </w:p>
    <w:p w:rsidR="1D6266E6" w:rsidP="1D6266E6" w:rsidRDefault="1D6266E6" w14:paraId="6E1C2074" w14:textId="17F493F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47B7927C" w:rsidP="1D6266E6" w:rsidRDefault="47B7927C" w14:paraId="49E261CF" w14:textId="103B6A23">
      <w:pPr>
        <w:pStyle w:val="NormalWeb"/>
        <w:rPr>
          <w:color w:val="000000" w:themeColor="text1" w:themeTint="FF" w:themeShade="FF"/>
        </w:rPr>
      </w:pPr>
      <w:r w:rsidRPr="2D6E8730" w:rsidR="47B7927C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1D6266E6" w:rsidTr="1D6266E6" w14:paraId="57FA0F26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043C455F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FA80984" w:rsidP="1D6266E6" w:rsidRDefault="1FA80984" w14:paraId="22B401A2" w14:textId="54797D75">
            <w:pPr>
              <w:rPr>
                <w:noProof w:val="0"/>
                <w:lang w:val="es-CO"/>
              </w:rPr>
            </w:pPr>
            <w:r w:rsidRPr="1D6266E6" w:rsidR="1FA8098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RF02</w:t>
            </w:r>
          </w:p>
        </w:tc>
      </w:tr>
      <w:tr w:rsidR="1D6266E6" w:rsidTr="1D6266E6" w14:paraId="3C602B3C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1909BE4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48E7FBC" w:rsidP="1D6266E6" w:rsidRDefault="048E7FBC" w14:paraId="61A80F2C" w14:textId="3E640033">
            <w:p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1D6266E6" w:rsidR="048E7FB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Generación de código Qr</w:t>
            </w:r>
          </w:p>
          <w:p w:rsidR="1D6266E6" w:rsidP="1D6266E6" w:rsidRDefault="1D6266E6" w14:paraId="1BE94B87" w14:textId="1D083B7B">
            <w:pPr>
              <w:pStyle w:val="NormalWeb"/>
              <w:ind w:left="0"/>
              <w:rPr>
                <w:color w:val="000000" w:themeColor="text1" w:themeTint="FF" w:themeShade="FF"/>
              </w:rPr>
            </w:pPr>
          </w:p>
        </w:tc>
      </w:tr>
      <w:tr w:rsidR="1D6266E6" w:rsidTr="1D6266E6" w14:paraId="3927FF39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2DA5F84A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56B780D4" w:rsidP="1D6266E6" w:rsidRDefault="56B780D4" w14:paraId="18263460" w14:textId="0DB0B98E">
            <w:pPr>
              <w:ind w:left="21"/>
              <w:rPr>
                <w:noProof w:val="0"/>
                <w:lang w:val="es-CO"/>
              </w:rPr>
            </w:pPr>
            <w:r w:rsidRPr="1D6266E6" w:rsidR="56B780D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Genera un código QR al confirmar un evento o comprar una entrada.</w:t>
            </w:r>
          </w:p>
        </w:tc>
      </w:tr>
      <w:tr w:rsidR="1D6266E6" w:rsidTr="1D6266E6" w14:paraId="7A803E6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014730E6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3647E61" w:rsidP="1D6266E6" w:rsidRDefault="33647E61" w14:paraId="49367FAD" w14:textId="727839D4">
            <w:pPr>
              <w:rPr>
                <w:noProof w:val="0"/>
                <w:lang w:val="es-CO"/>
              </w:rPr>
            </w:pP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sistema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código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QR para que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usuario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pueda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acceder al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evento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descargándolo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recibiéndolo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por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correo</w:t>
            </w:r>
            <w:r w:rsidRPr="1D6266E6" w:rsidR="33647E6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32E68692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3895A86B">
            <w:pPr>
              <w:pStyle w:val="NormalWeb"/>
              <w:ind w:left="21"/>
            </w:pPr>
            <w:r w:rsidR="1D6266E6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AACC57F" w:rsidP="1D6266E6" w:rsidRDefault="6AACC57F" w14:paraId="4BBCCD50" w14:textId="0151514E">
            <w:pPr>
              <w:rPr>
                <w:noProof w:val="0"/>
                <w:lang w:val="es-CO"/>
              </w:rPr>
            </w:pP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 QR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puede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regenerarse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caso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pérdida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errores</w:t>
            </w:r>
            <w:r w:rsidRPr="1D6266E6" w:rsidR="6AACC5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2BD25680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6AC1D2EA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RDefault="1D6266E6" w14:paraId="42BEA5D9" w14:textId="67D93CCF">
            <w:r w:rsidRPr="1D6266E6" w:rsidR="1D6266E6">
              <w:rPr>
                <w:color w:val="000000" w:themeColor="text1" w:themeTint="FF" w:themeShade="FF"/>
                <w:sz w:val="24"/>
                <w:szCs w:val="24"/>
              </w:rPr>
              <w:t xml:space="preserve">Alta </w:t>
            </w:r>
          </w:p>
        </w:tc>
      </w:tr>
    </w:tbl>
    <w:p w:rsidR="47B7927C" w:rsidP="1D6266E6" w:rsidRDefault="47B7927C" w14:paraId="6B2D31D0" w14:textId="196CEC8D">
      <w:pPr>
        <w:pStyle w:val="NormalWeb"/>
        <w:rPr>
          <w:color w:val="000000" w:themeColor="text1" w:themeTint="FF" w:themeShade="FF"/>
          <w:sz w:val="27"/>
          <w:szCs w:val="27"/>
        </w:rPr>
      </w:pPr>
      <w:r w:rsidRPr="1D6266E6" w:rsidR="47B7927C">
        <w:rPr>
          <w:color w:val="000000" w:themeColor="text1" w:themeTint="FF" w:themeShade="FF"/>
          <w:sz w:val="27"/>
          <w:szCs w:val="27"/>
        </w:rPr>
        <w:t>Fuente:</w:t>
      </w:r>
      <w:r w:rsidRPr="1D6266E6" w:rsidR="06E3CDA6">
        <w:rPr>
          <w:color w:val="000000" w:themeColor="text1" w:themeTint="FF" w:themeShade="FF"/>
          <w:sz w:val="27"/>
          <w:szCs w:val="27"/>
        </w:rPr>
        <w:t xml:space="preserve"> Documento de requerimientos funcionales</w:t>
      </w:r>
    </w:p>
    <w:p w:rsidR="1D6266E6" w:rsidP="1D6266E6" w:rsidRDefault="1D6266E6" w14:paraId="41645392" w14:textId="1D276D1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1F54417F" w14:textId="1E7F4F2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0221669A" w14:textId="26C7D15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4289526C" w14:textId="36E43B73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47B7927C" w:rsidP="1D6266E6" w:rsidRDefault="47B7927C" w14:paraId="5D5108A0" w14:textId="6F8FBCC4">
      <w:pPr>
        <w:pStyle w:val="NormalWeb"/>
        <w:rPr>
          <w:color w:val="000000" w:themeColor="text1" w:themeTint="FF" w:themeShade="FF"/>
        </w:rPr>
      </w:pPr>
      <w:r w:rsidRPr="2D6E8730" w:rsidR="47B7927C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1D6266E6" w:rsidTr="1D6266E6" w14:paraId="3492B07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6E9EA5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0A60150" w:rsidP="1D6266E6" w:rsidRDefault="60A60150" w14:paraId="30BAA19F" w14:textId="7537A2AE">
            <w:pPr>
              <w:rPr>
                <w:noProof w:val="0"/>
                <w:lang w:val="es-CO"/>
              </w:rPr>
            </w:pPr>
            <w:r w:rsidRPr="1D6266E6" w:rsidR="60A6015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RF03</w:t>
            </w:r>
          </w:p>
        </w:tc>
      </w:tr>
      <w:tr w:rsidR="1D6266E6" w:rsidTr="1D6266E6" w14:paraId="35314968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93F1013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646473E" w:rsidP="1D6266E6" w:rsidRDefault="7646473E" w14:paraId="40680D99" w14:textId="0A04CDA6">
            <w:pPr>
              <w:rPr>
                <w:noProof w:val="0"/>
                <w:lang w:val="es-CO"/>
              </w:rPr>
            </w:pPr>
            <w:r w:rsidRPr="1D6266E6" w:rsidR="7646473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Generación de </w:t>
            </w:r>
            <w:r w:rsidRPr="1D6266E6" w:rsidR="7646473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eventos</w:t>
            </w:r>
          </w:p>
        </w:tc>
      </w:tr>
      <w:tr w:rsidR="1D6266E6" w:rsidTr="1D6266E6" w14:paraId="6EE132F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0E6BE983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58C5796" w:rsidP="1D6266E6" w:rsidRDefault="358C5796" w14:paraId="7050032B" w14:textId="0256C7B7">
            <w:pPr>
              <w:rPr>
                <w:noProof w:val="0"/>
                <w:lang w:val="es-CO"/>
              </w:rPr>
            </w:pP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Permite 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crear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eventos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con 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fecha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hora, 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 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nombre</w:t>
            </w:r>
            <w:r w:rsidRPr="1D6266E6" w:rsidR="358C57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76945B3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6A01B1C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38EB4EF" w:rsidP="1D6266E6" w:rsidRDefault="038EB4EF" w14:paraId="0E19C405" w14:textId="0C8819AE">
            <w:pPr>
              <w:rPr>
                <w:noProof w:val="0"/>
                <w:lang w:val="es-CO"/>
              </w:rPr>
            </w:pP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usuario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evento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plataforma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definiendo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será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público</w:t>
            </w:r>
            <w:r w:rsidRPr="1D6266E6" w:rsidR="038EB4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privado.</w:t>
            </w:r>
          </w:p>
        </w:tc>
      </w:tr>
      <w:tr w:rsidR="1D6266E6" w:rsidTr="1D6266E6" w14:paraId="73C95ED6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5DEC8C63">
            <w:pPr>
              <w:pStyle w:val="NormalWeb"/>
              <w:ind w:left="21"/>
            </w:pPr>
            <w:r w:rsidR="1D6266E6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383DC16" w:rsidP="1D6266E6" w:rsidRDefault="3383DC16" w14:paraId="02904ACE" w14:textId="1C0F2A0A">
            <w:pPr>
              <w:ind w:left="0"/>
              <w:rPr>
                <w:noProof w:val="0"/>
                <w:lang w:val="es-CO"/>
              </w:rPr>
            </w:pPr>
            <w:r w:rsidRPr="1D6266E6" w:rsidR="3383DC1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 evento debe cumplir las normas de la página; en caso contrario se devuelve al usuario para corrección.</w:t>
            </w:r>
          </w:p>
        </w:tc>
      </w:tr>
      <w:tr w:rsidR="1D6266E6" w:rsidTr="1D6266E6" w14:paraId="1361BD44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601CEBC8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RDefault="1D6266E6" w14:paraId="320F4220" w14:textId="36FC5F68">
            <w:r w:rsidRPr="1D6266E6" w:rsidR="1D6266E6">
              <w:rPr>
                <w:color w:val="000000" w:themeColor="text1" w:themeTint="FF" w:themeShade="FF"/>
                <w:sz w:val="24"/>
                <w:szCs w:val="24"/>
              </w:rPr>
              <w:t xml:space="preserve">Alta </w:t>
            </w:r>
          </w:p>
        </w:tc>
      </w:tr>
    </w:tbl>
    <w:p w:rsidR="6AA51020" w:rsidP="1D6266E6" w:rsidRDefault="6AA51020" w14:paraId="1B660857" w14:textId="33C796DC">
      <w:pPr>
        <w:pStyle w:val="NormalWeb"/>
        <w:rPr>
          <w:color w:val="000000" w:themeColor="text1" w:themeTint="FF" w:themeShade="FF"/>
          <w:sz w:val="27"/>
          <w:szCs w:val="27"/>
        </w:rPr>
      </w:pPr>
      <w:r w:rsidRPr="1D6266E6" w:rsidR="6AA51020">
        <w:rPr>
          <w:color w:val="000000" w:themeColor="text1" w:themeTint="FF" w:themeShade="FF"/>
          <w:sz w:val="27"/>
          <w:szCs w:val="27"/>
        </w:rPr>
        <w:t>Fuente:</w:t>
      </w:r>
      <w:r w:rsidRPr="1D6266E6" w:rsidR="43AEAC86">
        <w:rPr>
          <w:color w:val="000000" w:themeColor="text1" w:themeTint="FF" w:themeShade="FF"/>
          <w:sz w:val="27"/>
          <w:szCs w:val="27"/>
        </w:rPr>
        <w:t xml:space="preserve"> Documento de requerimientos funcionales</w:t>
      </w:r>
    </w:p>
    <w:p w:rsidR="1D6266E6" w:rsidP="1D6266E6" w:rsidRDefault="1D6266E6" w14:paraId="242E0A1F" w14:textId="21877385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6AA51020" w:rsidP="1D6266E6" w:rsidRDefault="6AA51020" w14:paraId="6499E932" w14:textId="46393A97">
      <w:pPr>
        <w:pStyle w:val="NormalWeb"/>
        <w:rPr>
          <w:color w:val="000000" w:themeColor="text1" w:themeTint="FF" w:themeShade="FF"/>
        </w:rPr>
      </w:pPr>
      <w:r w:rsidRPr="2D6E8730" w:rsidR="6AA51020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1D6266E6" w:rsidTr="1D6266E6" w14:paraId="296863A2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05A44BF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C1DF4D9" w:rsidP="1D6266E6" w:rsidRDefault="1C1DF4D9" w14:paraId="79D182D4" w14:textId="6789B4CA">
            <w:pPr>
              <w:rPr>
                <w:noProof w:val="0"/>
                <w:lang w:val="es-CO"/>
              </w:rPr>
            </w:pPr>
            <w:r w:rsidRPr="1D6266E6" w:rsidR="1C1DF4D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RF04</w:t>
            </w:r>
          </w:p>
        </w:tc>
      </w:tr>
      <w:tr w:rsidR="1D6266E6" w:rsidTr="1D6266E6" w14:paraId="788A918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65125206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1C67566" w:rsidP="1D6266E6" w:rsidRDefault="71C67566" w14:paraId="5F26AA8A" w14:textId="575662B5">
            <w:pPr>
              <w:rPr>
                <w:noProof w:val="0"/>
                <w:lang w:val="es-CO"/>
              </w:rPr>
            </w:pPr>
            <w:r w:rsidRPr="1D6266E6" w:rsidR="71C6756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Gestión</w:t>
            </w:r>
            <w:r w:rsidRPr="1D6266E6" w:rsidR="71C6756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1D6266E6" w:rsidR="71C6756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pagos</w:t>
            </w:r>
          </w:p>
        </w:tc>
      </w:tr>
      <w:tr w:rsidR="1D6266E6" w:rsidTr="1D6266E6" w14:paraId="611667C4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0D85F2D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9438DA8" w:rsidP="1D6266E6" w:rsidRDefault="79438DA8" w14:paraId="3A83D863" w14:textId="21DAC3CB">
            <w:pPr>
              <w:rPr>
                <w:noProof w:val="0"/>
                <w:lang w:val="es-CO"/>
              </w:rPr>
            </w:pP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Permite 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pagos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electrónicos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con 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tarjetas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 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billeteras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digitales</w:t>
            </w:r>
            <w:r w:rsidRPr="1D6266E6" w:rsidR="79438D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3C7AC355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DA47E8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94F3CE0" w:rsidP="1D6266E6" w:rsidRDefault="694F3CE0" w14:paraId="1A24C59E" w14:textId="6DBD70D6">
            <w:pPr>
              <w:rPr>
                <w:noProof w:val="0"/>
                <w:lang w:val="es-CO"/>
              </w:rPr>
            </w:pP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sistema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procesa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pagos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seguros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 genera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recibos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</w:t>
            </w:r>
            <w:r w:rsidRPr="1D6266E6" w:rsidR="694F3C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37435CE7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2140601B">
            <w:pPr>
              <w:pStyle w:val="NormalWeb"/>
              <w:ind w:left="21"/>
            </w:pPr>
            <w:r w:rsidR="1D6266E6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216E75C" w:rsidP="1D6266E6" w:rsidRDefault="2216E75C" w14:paraId="30CED2FB" w14:textId="729CABCD">
            <w:pPr>
              <w:rPr>
                <w:noProof w:val="0"/>
                <w:lang w:val="es-CO"/>
              </w:rPr>
            </w:pP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En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caso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fallo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conexión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rechazo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se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notifica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usuario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puede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reintentar</w:t>
            </w:r>
            <w:r w:rsidRPr="1D6266E6" w:rsidR="2216E75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1D6266E6" w:rsidTr="1D6266E6" w14:paraId="14428EB5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DDF95AC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RDefault="1D6266E6" w14:paraId="5564C6D5" w14:textId="1F333F27">
            <w:r w:rsidRPr="1D6266E6" w:rsidR="1D6266E6">
              <w:rPr>
                <w:color w:val="000000" w:themeColor="text1" w:themeTint="FF" w:themeShade="FF"/>
                <w:sz w:val="24"/>
                <w:szCs w:val="24"/>
              </w:rPr>
              <w:t xml:space="preserve">Alta </w:t>
            </w:r>
          </w:p>
        </w:tc>
      </w:tr>
    </w:tbl>
    <w:p w:rsidR="1FEC9617" w:rsidP="1D6266E6" w:rsidRDefault="1FEC9617" w14:paraId="7134BBCE" w14:textId="3C985E84">
      <w:pPr>
        <w:pStyle w:val="NormalWeb"/>
        <w:rPr>
          <w:color w:val="000000" w:themeColor="text1" w:themeTint="FF" w:themeShade="FF"/>
          <w:sz w:val="27"/>
          <w:szCs w:val="27"/>
        </w:rPr>
      </w:pPr>
      <w:r w:rsidRPr="1D6266E6" w:rsidR="1FEC9617">
        <w:rPr>
          <w:color w:val="000000" w:themeColor="text1" w:themeTint="FF" w:themeShade="FF"/>
          <w:sz w:val="27"/>
          <w:szCs w:val="27"/>
        </w:rPr>
        <w:t>Fuente:</w:t>
      </w:r>
      <w:r w:rsidRPr="1D6266E6" w:rsidR="25F5AC34">
        <w:rPr>
          <w:color w:val="000000" w:themeColor="text1" w:themeTint="FF" w:themeShade="FF"/>
          <w:sz w:val="27"/>
          <w:szCs w:val="27"/>
        </w:rPr>
        <w:t xml:space="preserve"> Documento de requerimientos funcionales</w:t>
      </w:r>
    </w:p>
    <w:p w:rsidR="1D6266E6" w:rsidP="1D6266E6" w:rsidRDefault="1D6266E6" w14:paraId="79AD0EFC" w14:textId="4B88AF31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7D0A1145" w14:textId="62679648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1AD0EB83" w14:textId="4818E6A5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40768DE3" w14:textId="37BBB5DA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314A3A6" w14:textId="6D3D6CA6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32E34067" w14:textId="09648D2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FEC9617" w:rsidP="1D6266E6" w:rsidRDefault="1FEC9617" w14:paraId="314A6BA2" w14:textId="197252BC">
      <w:pPr>
        <w:pStyle w:val="NormalWeb"/>
        <w:rPr>
          <w:color w:val="000000" w:themeColor="text1" w:themeTint="FF" w:themeShade="FF"/>
        </w:rPr>
      </w:pPr>
      <w:r w:rsidRPr="2D6E8730" w:rsidR="1FEC9617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1D6266E6" w:rsidTr="1D6266E6" w14:paraId="460E2856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30279CC7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3C93A4A" w:rsidP="1D6266E6" w:rsidRDefault="33C93A4A" w14:paraId="58C81E66" w14:textId="095B6606">
            <w:pPr>
              <w:ind w:left="21"/>
            </w:pPr>
            <w:r w:rsidRPr="1D6266E6" w:rsidR="33C93A4A">
              <w:rPr>
                <w:noProof w:val="0"/>
                <w:lang w:val="es-CO"/>
              </w:rPr>
              <w:t>RF05</w:t>
            </w:r>
          </w:p>
        </w:tc>
      </w:tr>
      <w:tr w:rsidR="1D6266E6" w:rsidTr="1D6266E6" w14:paraId="5FF5EF29">
        <w:trPr>
          <w:trHeight w:val="975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69BCDAC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B2ADAA6" w14:textId="69289A9F">
            <w:pPr>
              <w:pStyle w:val="NormalWeb"/>
              <w:ind w:left="0"/>
              <w:rPr>
                <w:color w:val="000000" w:themeColor="text1" w:themeTint="FF" w:themeShade="FF"/>
              </w:rPr>
            </w:pPr>
          </w:p>
          <w:p w:rsidR="1330869D" w:rsidP="1D6266E6" w:rsidRDefault="1330869D" w14:paraId="4927E72B" w14:textId="776A9184">
            <w:pPr>
              <w:pStyle w:val="NormalWeb"/>
              <w:ind w:left="21"/>
            </w:pPr>
            <w:r w:rsidRPr="1D6266E6" w:rsidR="1330869D">
              <w:rPr>
                <w:color w:val="000000" w:themeColor="text1" w:themeTint="FF" w:themeShade="FF"/>
              </w:rPr>
              <w:t>Notificaciones de eventos</w:t>
            </w:r>
          </w:p>
          <w:p w:rsidR="1D6266E6" w:rsidP="1D6266E6" w:rsidRDefault="1D6266E6" w14:paraId="6FD9D837" w14:textId="4653801A">
            <w:pPr>
              <w:pStyle w:val="NormalWeb"/>
              <w:ind w:left="0"/>
              <w:rPr>
                <w:color w:val="000000" w:themeColor="text1" w:themeTint="FF" w:themeShade="FF"/>
              </w:rPr>
            </w:pPr>
          </w:p>
        </w:tc>
      </w:tr>
      <w:tr w:rsidR="1D6266E6" w:rsidTr="1D6266E6" w14:paraId="4F8EF972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5C278A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2F45071" w:rsidP="1D6266E6" w:rsidRDefault="22F45071" w14:paraId="0764E9A5" w14:textId="54C71868">
            <w:pPr>
              <w:ind w:left="21"/>
            </w:pPr>
            <w:r w:rsidRPr="1D6266E6" w:rsidR="22F45071">
              <w:rPr>
                <w:noProof w:val="0"/>
                <w:lang w:val="es-CO"/>
              </w:rPr>
              <w:t>El sistema enviará notificaciones automáticas al usuario sobre cambios en el evento (fecha, hora, lugar) o recordatorios previos.</w:t>
            </w:r>
          </w:p>
        </w:tc>
      </w:tr>
      <w:tr w:rsidR="1D6266E6" w:rsidTr="1D6266E6" w14:paraId="734DE8B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0C7F1E4D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516628FA" w:rsidP="1D6266E6" w:rsidRDefault="516628FA" w14:paraId="255B772C" w14:textId="7446B057">
            <w:pPr>
              <w:ind w:left="21"/>
            </w:pPr>
            <w:r w:rsidRPr="1D6266E6" w:rsidR="516628FA">
              <w:rPr>
                <w:noProof w:val="0"/>
                <w:lang w:val="es-CO"/>
              </w:rPr>
              <w:t>El sistema debe enviar notificaciones por correo electrónico y dentro de la plataforma para mantener informado al usuario.</w:t>
            </w:r>
          </w:p>
        </w:tc>
      </w:tr>
      <w:tr w:rsidR="1D6266E6" w:rsidTr="1D6266E6" w14:paraId="1E25E73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28D78780">
            <w:pPr>
              <w:pStyle w:val="NormalWeb"/>
              <w:ind w:left="21"/>
            </w:pPr>
            <w:r w:rsidR="1D6266E6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AB34C9F" w:rsidP="1D6266E6" w:rsidRDefault="3AB34C9F" w14:paraId="09037948" w14:textId="5095EF32">
            <w:pPr>
              <w:ind w:left="21"/>
            </w:pPr>
            <w:r w:rsidRPr="1D6266E6" w:rsidR="3AB34C9F">
              <w:rPr>
                <w:noProof w:val="0"/>
                <w:lang w:val="es-CO"/>
              </w:rPr>
              <w:t>El usuario debe tener habilitadas las notificaciones en su perfil.</w:t>
            </w:r>
          </w:p>
        </w:tc>
      </w:tr>
      <w:tr w:rsidR="1D6266E6" w:rsidTr="1D6266E6" w14:paraId="1FDB1B1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FFC7E0F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RDefault="1D6266E6" w14:paraId="00E86A5A" w14:textId="70BCF2A0">
            <w:r w:rsidRPr="1D6266E6" w:rsidR="1D6266E6">
              <w:rPr>
                <w:color w:val="000000" w:themeColor="text1" w:themeTint="FF" w:themeShade="FF"/>
                <w:sz w:val="24"/>
                <w:szCs w:val="24"/>
              </w:rPr>
              <w:t xml:space="preserve"> Media </w:t>
            </w:r>
          </w:p>
        </w:tc>
      </w:tr>
    </w:tbl>
    <w:p w:rsidR="1FEC9617" w:rsidP="1D6266E6" w:rsidRDefault="1FEC9617" w14:paraId="4D0E25E1" w14:textId="53A03B67">
      <w:pPr>
        <w:pStyle w:val="NormalWeb"/>
        <w:rPr>
          <w:color w:val="000000" w:themeColor="text1" w:themeTint="FF" w:themeShade="FF"/>
          <w:sz w:val="27"/>
          <w:szCs w:val="27"/>
        </w:rPr>
      </w:pPr>
      <w:r w:rsidRPr="1D6266E6" w:rsidR="1FEC9617">
        <w:rPr>
          <w:color w:val="000000" w:themeColor="text1" w:themeTint="FF" w:themeShade="FF"/>
          <w:sz w:val="27"/>
          <w:szCs w:val="27"/>
        </w:rPr>
        <w:t>Fuente:</w:t>
      </w:r>
      <w:r w:rsidRPr="1D6266E6" w:rsidR="6B120781">
        <w:rPr>
          <w:color w:val="000000" w:themeColor="text1" w:themeTint="FF" w:themeShade="FF"/>
          <w:sz w:val="27"/>
          <w:szCs w:val="27"/>
        </w:rPr>
        <w:t xml:space="preserve"> Documento de requerimientos funcionales</w:t>
      </w:r>
    </w:p>
    <w:p w:rsidR="1D6266E6" w:rsidP="1D6266E6" w:rsidRDefault="1D6266E6" w14:paraId="155599D8" w14:textId="795CBAD3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AF72F5C" w14:textId="12CD75B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21C77487" w14:textId="630D386A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B000320" w14:textId="05900DC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8A19EF3" w14:textId="70A186DB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7A9B17C8" w14:textId="5BCD282F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77394FF5" w14:textId="75A7DB5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F555234" w14:textId="5B598092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6EE78B6B" w14:textId="2B2FAE9B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2283AC6B" w14:textId="3F17882E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55BD705F" w14:textId="1F16490B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4F12AF93" w14:textId="7ECCB8DD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1057F22A" w14:textId="4EF4B5F4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FEC9617" w:rsidP="1D6266E6" w:rsidRDefault="1FEC9617" w14:paraId="7776B2FF" w14:textId="5925A2A6">
      <w:pPr>
        <w:pStyle w:val="NormalWeb"/>
        <w:rPr>
          <w:color w:val="000000" w:themeColor="text1" w:themeTint="FF" w:themeShade="FF"/>
        </w:rPr>
      </w:pPr>
      <w:r w:rsidRPr="2D6E8730" w:rsidR="1FEC9617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1D6266E6" w:rsidTr="1D6266E6" w14:paraId="56BF321C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515B56C5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paraId="70F6220A" w14:textId="19A0D431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R</w:t>
            </w:r>
            <w:r w:rsidRPr="1D6266E6" w:rsidR="6D820B16">
              <w:rPr>
                <w:color w:val="000000" w:themeColor="text1" w:themeTint="FF" w:themeShade="FF"/>
              </w:rPr>
              <w:t>F6</w:t>
            </w:r>
          </w:p>
        </w:tc>
      </w:tr>
      <w:tr w:rsidR="1D6266E6" w:rsidTr="1D6266E6" w14:paraId="21C17248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7AF63E18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01"/>
            </w:tblGrid>
            <w:tr w:rsidR="1D6266E6" w:rsidTr="1D6266E6" w14:paraId="05BF5A08">
              <w:trPr>
                <w:trHeight w:val="300"/>
              </w:trPr>
              <w:tc>
                <w:tcPr>
                  <w:tcW w:w="5201" w:type="dxa"/>
                  <w:tcMar/>
                  <w:vAlign w:val="center"/>
                </w:tcPr>
                <w:p w:rsidR="1D6266E6" w:rsidRDefault="1D6266E6" w14:paraId="66E9A33B" w14:textId="5186B565"/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01"/>
            </w:tblGrid>
            <w:tr w:rsidR="1D6266E6" w:rsidTr="1D6266E6" w14:paraId="2124F228">
              <w:trPr>
                <w:trHeight w:val="300"/>
              </w:trPr>
              <w:tc>
                <w:tcPr>
                  <w:tcW w:w="5201" w:type="dxa"/>
                  <w:tcMar/>
                  <w:vAlign w:val="center"/>
                </w:tcPr>
                <w:p w:rsidR="1D6266E6" w:rsidP="1D6266E6" w:rsidRDefault="1D6266E6" w14:paraId="5E1B488E" w14:textId="48E54721">
                  <w:pPr>
                    <w:bidi w:val="0"/>
                    <w:spacing w:before="0" w:beforeAutospacing="off" w:after="0" w:afterAutospacing="off"/>
                  </w:pPr>
                  <w:r w:rsidR="1D6266E6">
                    <w:rPr/>
                    <w:t>Sistema de comentarios y reseñas</w:t>
                  </w:r>
                </w:p>
              </w:tc>
            </w:tr>
          </w:tbl>
          <w:p w:rsidR="1D6266E6" w:rsidP="1D6266E6" w:rsidRDefault="1D6266E6" w14:paraId="68B16A27" w14:textId="6314E327">
            <w:pPr>
              <w:pStyle w:val="NormalWeb"/>
              <w:ind w:left="21"/>
              <w:rPr>
                <w:color w:val="000000" w:themeColor="text1" w:themeTint="FF" w:themeShade="FF"/>
              </w:rPr>
            </w:pPr>
          </w:p>
        </w:tc>
      </w:tr>
      <w:tr w:rsidR="1D6266E6" w:rsidTr="1D6266E6" w14:paraId="677EF92E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4320B9B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01"/>
            </w:tblGrid>
            <w:tr w:rsidR="1D6266E6" w:rsidTr="1D6266E6" w14:paraId="28B372A0">
              <w:trPr>
                <w:trHeight w:val="300"/>
              </w:trPr>
              <w:tc>
                <w:tcPr>
                  <w:tcW w:w="5201" w:type="dxa"/>
                  <w:tcMar/>
                  <w:vAlign w:val="center"/>
                </w:tcPr>
                <w:p w:rsidR="1D6266E6" w:rsidRDefault="1D6266E6" w14:paraId="1803B15C" w14:textId="42DB90E5"/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01"/>
            </w:tblGrid>
            <w:tr w:rsidR="1D6266E6" w:rsidTr="1D6266E6" w14:paraId="5882DF4A">
              <w:trPr>
                <w:trHeight w:val="300"/>
              </w:trPr>
              <w:tc>
                <w:tcPr>
                  <w:tcW w:w="5201" w:type="dxa"/>
                  <w:tcMar/>
                  <w:vAlign w:val="center"/>
                </w:tcPr>
                <w:p w:rsidR="1D6266E6" w:rsidP="1D6266E6" w:rsidRDefault="1D6266E6" w14:paraId="20374E9B" w14:textId="2F74AA01">
                  <w:pPr>
                    <w:bidi w:val="0"/>
                    <w:spacing w:before="0" w:beforeAutospacing="off" w:after="0" w:afterAutospacing="off"/>
                  </w:pPr>
                  <w:r w:rsidR="1D6266E6">
                    <w:rPr/>
                    <w:t>Permite a los usuarios dejar comentarios y calificaciones sobre los eventos a los que asistieron.</w:t>
                  </w:r>
                </w:p>
              </w:tc>
            </w:tr>
          </w:tbl>
          <w:p w:rsidR="1D6266E6" w:rsidP="1D6266E6" w:rsidRDefault="1D6266E6" w14:paraId="56142C2B" w14:textId="277C69C3">
            <w:pPr>
              <w:pStyle w:val="NormalWeb"/>
              <w:ind w:left="0"/>
              <w:rPr>
                <w:color w:val="000000" w:themeColor="text1" w:themeTint="FF" w:themeShade="FF"/>
              </w:rPr>
            </w:pPr>
          </w:p>
        </w:tc>
      </w:tr>
      <w:tr w:rsidR="1D6266E6" w:rsidTr="1D6266E6" w14:paraId="3F77BD17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1641525D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01"/>
            </w:tblGrid>
            <w:tr w:rsidR="1D6266E6" w:rsidTr="1D6266E6" w14:paraId="31C2DEE0">
              <w:trPr>
                <w:trHeight w:val="300"/>
              </w:trPr>
              <w:tc>
                <w:tcPr>
                  <w:tcW w:w="5201" w:type="dxa"/>
                  <w:tcMar/>
                  <w:vAlign w:val="center"/>
                </w:tcPr>
                <w:p w:rsidR="1D6266E6" w:rsidRDefault="1D6266E6" w14:paraId="58648914" w14:textId="65567517"/>
                <w:p w:rsidR="1F231E2B" w:rsidP="1D6266E6" w:rsidRDefault="1F231E2B" w14:paraId="28CB703E" w14:textId="4F630335">
                  <w:pPr>
                    <w:pStyle w:val="Normal"/>
                  </w:pPr>
                  <w:r w:rsidR="1F231E2B">
                    <w:rPr/>
                    <w:t>El sistema debe mostrar una sección de reseñas en cada evento, donde los asistentes puedan valorar la experiencia.</w:t>
                  </w:r>
                </w:p>
              </w:tc>
            </w:tr>
          </w:tbl>
          <w:p w:rsidR="1D6266E6" w:rsidP="1D6266E6" w:rsidRDefault="1D6266E6" w14:paraId="529CA68E" w14:textId="36D16366">
            <w:pPr>
              <w:pStyle w:val="NormalWeb"/>
              <w:ind w:left="0"/>
              <w:rPr>
                <w:color w:val="000000" w:themeColor="text1" w:themeTint="FF" w:themeShade="FF"/>
              </w:rPr>
            </w:pPr>
          </w:p>
        </w:tc>
      </w:tr>
      <w:tr w:rsidR="1D6266E6" w:rsidTr="1D6266E6" w14:paraId="6B091655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450C9FC4">
            <w:pPr>
              <w:pStyle w:val="NormalWeb"/>
              <w:ind w:left="21"/>
            </w:pPr>
            <w:r w:rsidR="1D6266E6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776F3EF" w:rsidP="1D6266E6" w:rsidRDefault="7776F3EF" w14:paraId="0C6E2C00" w14:textId="011CCE19">
            <w:pPr>
              <w:pStyle w:val="NormalWeb"/>
              <w:ind w:left="21"/>
            </w:pPr>
            <w:r w:rsidRPr="1D6266E6" w:rsidR="7776F3EF">
              <w:rPr>
                <w:noProof w:val="0"/>
                <w:lang w:val="es-CO"/>
              </w:rPr>
              <w:t>Los comentarios ofensivos o inapropiados deben poder ser reportados.</w:t>
            </w:r>
          </w:p>
        </w:tc>
      </w:tr>
      <w:tr w:rsidR="1D6266E6" w:rsidTr="1D6266E6" w14:paraId="6965C25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noSpellErr="1" w14:paraId="4768313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1D6266E6" w:rsidR="1D6266E6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D6266E6" w:rsidP="1D6266E6" w:rsidRDefault="1D6266E6" w14:paraId="56B8CDD4" w14:textId="334DB0C6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1D6266E6" w:rsidR="1D6266E6">
              <w:rPr>
                <w:color w:val="000000" w:themeColor="text1" w:themeTint="FF" w:themeShade="FF"/>
                <w:sz w:val="24"/>
                <w:szCs w:val="24"/>
              </w:rPr>
              <w:t xml:space="preserve">Alta </w:t>
            </w:r>
          </w:p>
        </w:tc>
      </w:tr>
    </w:tbl>
    <w:p w:rsidR="1EEEA356" w:rsidP="1D6266E6" w:rsidRDefault="1EEEA356" w14:paraId="4B5101A3" w14:textId="0953E0EF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1EEEA356">
        <w:rPr>
          <w:color w:val="000000" w:themeColor="text1" w:themeTint="FF" w:themeShade="FF"/>
          <w:sz w:val="27"/>
          <w:szCs w:val="27"/>
        </w:rPr>
        <w:t>Fuente:</w:t>
      </w:r>
      <w:r w:rsidRPr="2D6E8730" w:rsidR="1CAAE908">
        <w:rPr>
          <w:color w:val="000000" w:themeColor="text1" w:themeTint="FF" w:themeShade="FF"/>
          <w:sz w:val="27"/>
          <w:szCs w:val="27"/>
        </w:rPr>
        <w:t xml:space="preserve"> Documento de requerimientos </w:t>
      </w:r>
      <w:r w:rsidRPr="2D6E8730" w:rsidR="1CAAE908">
        <w:rPr>
          <w:color w:val="000000" w:themeColor="text1" w:themeTint="FF" w:themeShade="FF"/>
          <w:sz w:val="27"/>
          <w:szCs w:val="27"/>
        </w:rPr>
        <w:t>funcionales</w:t>
      </w:r>
    </w:p>
    <w:p w:rsidR="2D6E8730" w:rsidP="2D6E8730" w:rsidRDefault="2D6E8730" w14:paraId="556E3C2C" w14:textId="6EFFFEA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77962BBA" w14:textId="44DF833C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3B3B39E8" w14:textId="50CB013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1C1F86BB" w14:textId="34B54203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54FEE961" w14:textId="04E2207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3ECCEC8C" w14:textId="341D651A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36222C05" w14:textId="19D867FF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085CC09C" w14:textId="2D9F2664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755E9823" w14:textId="56286CE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0048D7F3" w:rsidP="2D6E8730" w:rsidRDefault="0048D7F3" w14:paraId="31895AF4" w14:textId="0A99B347">
      <w:pPr>
        <w:pStyle w:val="NormalWeb"/>
        <w:rPr>
          <w:color w:val="000000" w:themeColor="text1" w:themeTint="FF" w:themeShade="FF"/>
        </w:rPr>
      </w:pPr>
      <w:r w:rsidRPr="2D6E8730" w:rsidR="0048D7F3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28A49437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03AA32EC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59604F3" w:rsidP="2D6E8730" w:rsidRDefault="059604F3" w14:paraId="7174D516" w14:textId="2AE95CD5">
            <w:pPr>
              <w:ind w:left="21"/>
            </w:pPr>
            <w:r w:rsidRPr="2D6E8730" w:rsidR="059604F3">
              <w:rPr>
                <w:noProof w:val="0"/>
                <w:lang w:val="es-CO"/>
              </w:rPr>
              <w:t>RF7</w:t>
            </w:r>
          </w:p>
        </w:tc>
      </w:tr>
      <w:tr w:rsidR="2D6E8730" w:rsidTr="2D6E8730" w14:paraId="307A50D9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A9E0B4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64A894E" w:rsidRDefault="664A894E" w14:paraId="3D934A4E" w14:textId="16EE6E4D">
            <w:r w:rsidRPr="2D6E8730" w:rsidR="664A894E">
              <w:rPr>
                <w:noProof w:val="0"/>
                <w:lang w:val="es-CO"/>
              </w:rPr>
              <w:t>Edición de eventos</w:t>
            </w:r>
          </w:p>
        </w:tc>
      </w:tr>
      <w:tr w:rsidR="2D6E8730" w:rsidTr="2D6E8730" w14:paraId="40C3D149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B1D1951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5EB1C5D" w:rsidRDefault="75EB1C5D" w14:paraId="7E1FDBDF" w14:textId="37D6AA74">
            <w:r w:rsidRPr="2D6E8730" w:rsidR="75EB1C5D">
              <w:rPr>
                <w:noProof w:val="0"/>
                <w:lang w:val="es-CO"/>
              </w:rPr>
              <w:t>El organizador puede modificar los detalles de un evento después de haberlo creado.</w:t>
            </w:r>
          </w:p>
        </w:tc>
      </w:tr>
      <w:tr w:rsidR="2D6E8730" w:rsidTr="2D6E8730" w14:paraId="742C8FF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3F287E8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C0E9F33" w:rsidRDefault="1C0E9F33" w14:paraId="38F61FAB" w14:textId="2C5237E4">
            <w:r w:rsidRPr="2D6E8730" w:rsidR="1C0E9F33">
              <w:rPr>
                <w:noProof w:val="0"/>
                <w:lang w:val="es-CO"/>
              </w:rPr>
              <w:t>El organizador debe poder editar la fecha, ubicación, tipo de entradas, precio y capacidad de un evento ya creado.</w:t>
            </w:r>
          </w:p>
        </w:tc>
      </w:tr>
      <w:tr w:rsidR="2D6E8730" w:rsidTr="2D6E8730" w14:paraId="0376C98F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DEDF1D5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9EFE20F" w:rsidP="2D6E8730" w:rsidRDefault="09EFE20F" w14:paraId="350D19F8" w14:textId="2686C87D">
            <w:pPr>
              <w:ind w:left="21"/>
            </w:pPr>
            <w:r w:rsidRPr="2D6E8730" w:rsidR="09EFE20F">
              <w:rPr>
                <w:noProof w:val="0"/>
                <w:lang w:val="es-CO"/>
              </w:rPr>
              <w:t>La edición debe estar disponible solo para el organizador del evento y debe actualizarse en tiempo real.</w:t>
            </w:r>
          </w:p>
        </w:tc>
      </w:tr>
      <w:tr w:rsidR="2D6E8730" w:rsidTr="2D6E8730" w14:paraId="48E76B90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1853C751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A7201D6" w14:textId="334DB0C6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2D6E8730">
              <w:rPr>
                <w:color w:val="000000" w:themeColor="text1" w:themeTint="FF" w:themeShade="FF"/>
                <w:sz w:val="24"/>
                <w:szCs w:val="24"/>
              </w:rPr>
              <w:t xml:space="preserve">Alta </w:t>
            </w:r>
          </w:p>
        </w:tc>
      </w:tr>
    </w:tbl>
    <w:p w:rsidR="0048D7F3" w:rsidP="2D6E8730" w:rsidRDefault="0048D7F3" w14:paraId="54CED260" w14:textId="0953E0EF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0048D7F3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73A3B5E5" w14:textId="6548C37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0048D7F3" w:rsidP="2D6E8730" w:rsidRDefault="0048D7F3" w14:paraId="0B772831" w14:textId="0ED67683">
      <w:pPr>
        <w:pStyle w:val="NormalWeb"/>
        <w:rPr>
          <w:color w:val="000000" w:themeColor="text1" w:themeTint="FF" w:themeShade="FF"/>
        </w:rPr>
      </w:pPr>
      <w:r w:rsidRPr="2D6E8730" w:rsidR="0048D7F3">
        <w:rPr>
          <w:color w:val="000000" w:themeColor="text1" w:themeTint="FF" w:themeShade="FF"/>
        </w:rPr>
        <w:t xml:space="preserve">TABLA. REQUERIMIENTO FUNCIONAL 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6480FEF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13AC68EC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56B47B2" w14:textId="0CA833FC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RF</w:t>
            </w:r>
            <w:r w:rsidRPr="2D6E8730" w:rsidR="7C955749">
              <w:rPr>
                <w:color w:val="000000" w:themeColor="text1" w:themeTint="FF" w:themeShade="FF"/>
              </w:rPr>
              <w:t>8</w:t>
            </w:r>
          </w:p>
        </w:tc>
      </w:tr>
      <w:tr w:rsidR="2D6E8730" w:rsidTr="2D6E8730" w14:paraId="1A49E4C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68FD599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C42784B" w14:textId="1156A04E">
            <w:pPr>
              <w:rPr>
                <w:noProof w:val="0"/>
                <w:lang w:val="es-CO"/>
              </w:rPr>
            </w:pPr>
          </w:p>
          <w:p w:rsidR="35322A01" w:rsidRDefault="35322A01" w14:paraId="07D66DF9" w14:textId="192EB806">
            <w:r w:rsidRPr="2D6E8730" w:rsidR="35322A01">
              <w:rPr>
                <w:noProof w:val="0"/>
                <w:lang w:val="es-CO"/>
              </w:rPr>
              <w:t>Eliminación de eventos</w:t>
            </w:r>
          </w:p>
        </w:tc>
      </w:tr>
      <w:tr w:rsidR="2D6E8730" w:rsidTr="2D6E8730" w14:paraId="6B1181BF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47FD587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4DD6A5B4" w:rsidRDefault="4DD6A5B4" w14:paraId="3F1795CB" w14:textId="6560883F">
            <w:r w:rsidRPr="2D6E8730" w:rsidR="4DD6A5B4">
              <w:rPr>
                <w:noProof w:val="0"/>
                <w:lang w:val="es-CO"/>
              </w:rPr>
              <w:t>El organizador puede eliminar eventos que ya no desea mantener activos.</w:t>
            </w:r>
          </w:p>
        </w:tc>
      </w:tr>
      <w:tr w:rsidR="2D6E8730" w:rsidTr="2D6E8730" w14:paraId="6BB1BCC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6C0F902B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55E637A1" w:rsidRDefault="55E637A1" w14:paraId="7C511855" w14:textId="43D0F84F">
            <w:r w:rsidRPr="2D6E8730" w:rsidR="55E637A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organizador debe poder eliminar un evento, lo que hará que ya no sea visible para los participantes.</w:t>
            </w:r>
          </w:p>
        </w:tc>
      </w:tr>
      <w:tr w:rsidR="2D6E8730" w:rsidTr="2D6E8730" w14:paraId="09A55072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394A29C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44DB2E4" w:rsidP="2D6E8730" w:rsidRDefault="644DB2E4" w14:paraId="637D8718" w14:textId="710FA1FB">
            <w:pPr>
              <w:ind w:left="21"/>
            </w:pPr>
            <w:r w:rsidRPr="2D6E8730" w:rsidR="644DB2E4">
              <w:rPr>
                <w:noProof w:val="0"/>
                <w:lang w:val="es-CO"/>
              </w:rPr>
              <w:t>Una vez eliminado, el evento no debe aparecer en las búsquedas ni ser accesible para los usuarios.</w:t>
            </w:r>
          </w:p>
        </w:tc>
      </w:tr>
      <w:tr w:rsidR="2D6E8730" w:rsidTr="2D6E8730" w14:paraId="1AAC0E89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7BB2AA3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4442E25D" w:rsidP="2D6E8730" w:rsidRDefault="4442E25D" w14:paraId="2991930C" w14:textId="5D52F48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4442E25D">
              <w:rPr>
                <w:color w:val="000000" w:themeColor="text1" w:themeTint="FF" w:themeShade="FF"/>
                <w:sz w:val="24"/>
                <w:szCs w:val="24"/>
              </w:rPr>
              <w:t>Media</w:t>
            </w:r>
          </w:p>
        </w:tc>
      </w:tr>
    </w:tbl>
    <w:p w:rsidR="0F5C38B6" w:rsidP="2D6E8730" w:rsidRDefault="0F5C38B6" w14:paraId="1420E8CB" w14:textId="0953E0EF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0F5C38B6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5347A1CF" w14:textId="3428518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1B1C5DAA" w14:textId="53B11FE5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72B6CA41" w14:textId="7ABFD8FA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4CCFBCC3" w14:textId="2D6A7AE6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144093FE" w14:textId="24BB841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5AF7E514" w14:textId="724997ED">
      <w:pPr>
        <w:pStyle w:val="NormalWeb"/>
        <w:rPr>
          <w:b w:val="1"/>
          <w:bCs w:val="1"/>
          <w:color w:val="000000" w:themeColor="text1" w:themeTint="FF" w:themeShade="FF"/>
        </w:rPr>
      </w:pPr>
    </w:p>
    <w:p w:rsidR="3715E165" w:rsidP="2D6E8730" w:rsidRDefault="3715E165" w14:paraId="69F53307" w14:textId="4010857B">
      <w:pPr>
        <w:pStyle w:val="NormalWeb"/>
        <w:rPr>
          <w:color w:val="000000" w:themeColor="text1" w:themeTint="FF" w:themeShade="FF"/>
        </w:rPr>
      </w:pPr>
      <w:r w:rsidRPr="2D6E8730" w:rsidR="3715E165">
        <w:rPr>
          <w:color w:val="000000" w:themeColor="text1" w:themeTint="FF" w:themeShade="FF"/>
        </w:rPr>
        <w:t>TABLA. REQUERIMIENTO FUNCIONAL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62C1E082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5B08410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EFDE614" w14:textId="4BDB9054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RF</w:t>
            </w:r>
            <w:r w:rsidRPr="2D6E8730" w:rsidR="5DAFFEC0">
              <w:rPr>
                <w:color w:val="000000" w:themeColor="text1" w:themeTint="FF" w:themeShade="FF"/>
              </w:rPr>
              <w:t>9</w:t>
            </w:r>
          </w:p>
        </w:tc>
      </w:tr>
      <w:tr w:rsidR="2D6E8730" w:rsidTr="2D6E8730" w14:paraId="769A992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68B874F6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4E136E3D" w:rsidRDefault="4E136E3D" w14:paraId="53688FA7" w14:textId="562B421E">
            <w:r w:rsidRPr="2D6E8730" w:rsidR="4E136E3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Registro en la plataforma</w:t>
            </w:r>
          </w:p>
        </w:tc>
      </w:tr>
      <w:tr w:rsidR="2D6E8730" w:rsidTr="2D6E8730" w14:paraId="4D4EC4A0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C07463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3C771EB" w:rsidRDefault="63C771EB" w14:paraId="0C8119BF" w14:textId="387688C8">
            <w:r w:rsidRPr="2D6E8730" w:rsidR="63C771E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participante puede registrarse en la plataforma proporcionando datos personales básicos (nombre, correo electrónico, teléfono).</w:t>
            </w:r>
          </w:p>
        </w:tc>
      </w:tr>
      <w:tr w:rsidR="2D6E8730" w:rsidTr="2D6E8730" w14:paraId="27F382DE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61B5434B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A26146E" w:rsidRDefault="6A26146E" w14:paraId="0F9232D0" w14:textId="52E7E97B">
            <w:r w:rsidRPr="2D6E8730" w:rsidR="6A26146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sistema debe permitir a los participantes crear una cuenta para acceder a los servicios de la plataforma.</w:t>
            </w:r>
          </w:p>
        </w:tc>
      </w:tr>
      <w:tr w:rsidR="2D6E8730" w:rsidTr="2D6E8730" w14:paraId="2DAD6A3E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9BEB111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CF1B2F6" w:rsidP="2D6E8730" w:rsidRDefault="2CF1B2F6" w14:paraId="3974E506" w14:textId="6BD9B85A">
            <w:pPr>
              <w:ind w:left="21"/>
            </w:pPr>
            <w:r w:rsidRPr="2D6E8730" w:rsidR="2CF1B2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 debe validar que el correo electrónico no esté ya registrado.</w:t>
            </w:r>
          </w:p>
        </w:tc>
      </w:tr>
      <w:tr w:rsidR="2D6E8730" w:rsidTr="2D6E8730" w14:paraId="55B1C538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AF24783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571891B" w:rsidP="2D6E8730" w:rsidRDefault="6571891B" w14:paraId="188AA9EF" w14:textId="7E4CF3C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6571891B">
              <w:rPr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</w:tbl>
    <w:p w:rsidR="1E59BD2F" w:rsidP="2D6E8730" w:rsidRDefault="1E59BD2F" w14:paraId="1F9F2D67" w14:textId="51BE697C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1E59BD2F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08A6243A" w14:textId="1D48198E">
      <w:pPr>
        <w:pStyle w:val="NormalWeb"/>
        <w:rPr>
          <w:b w:val="1"/>
          <w:bCs w:val="1"/>
          <w:color w:val="000000" w:themeColor="text1" w:themeTint="FF" w:themeShade="FF"/>
        </w:rPr>
      </w:pPr>
    </w:p>
    <w:p w:rsidR="2EEB8F2B" w:rsidP="2D6E8730" w:rsidRDefault="2EEB8F2B" w14:paraId="640F7330" w14:textId="0D321184">
      <w:pPr>
        <w:pStyle w:val="NormalWeb"/>
        <w:rPr>
          <w:color w:val="000000" w:themeColor="text1" w:themeTint="FF" w:themeShade="FF"/>
        </w:rPr>
      </w:pPr>
      <w:r w:rsidRPr="2D6E8730" w:rsidR="2EEB8F2B">
        <w:rPr>
          <w:color w:val="000000" w:themeColor="text1" w:themeTint="FF" w:themeShade="FF"/>
        </w:rPr>
        <w:t>TABLA. REQUERIMIENTO FUNCIONAL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6E146AC6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97B6DD1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71238E7" w14:textId="4BDB9054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RF</w:t>
            </w:r>
            <w:r w:rsidRPr="2D6E8730" w:rsidR="2D6E8730">
              <w:rPr>
                <w:color w:val="000000" w:themeColor="text1" w:themeTint="FF" w:themeShade="FF"/>
              </w:rPr>
              <w:t>9</w:t>
            </w:r>
          </w:p>
        </w:tc>
      </w:tr>
      <w:tr w:rsidR="2D6E8730" w:rsidTr="2D6E8730" w14:paraId="645081C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43467DA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RDefault="2D6E8730" w14:paraId="71BB8F77" w14:textId="562B421E">
            <w:r w:rsidRPr="2D6E8730" w:rsidR="2D6E87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Registro en la plataforma</w:t>
            </w:r>
          </w:p>
        </w:tc>
      </w:tr>
      <w:tr w:rsidR="2D6E8730" w:rsidTr="2D6E8730" w14:paraId="70F8874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CC32C44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RDefault="2D6E8730" w14:paraId="3A6CC9A8" w14:textId="387688C8">
            <w:r w:rsidRPr="2D6E8730" w:rsidR="2D6E87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participante puede registrarse en la plataforma proporcionando datos personales básicos (nombre, correo electrónico, teléfono).</w:t>
            </w:r>
          </w:p>
        </w:tc>
      </w:tr>
      <w:tr w:rsidR="2D6E8730" w:rsidTr="2D6E8730" w14:paraId="220AA6F0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79A8713D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RDefault="2D6E8730" w14:paraId="15FE3568" w14:textId="52E7E97B">
            <w:r w:rsidRPr="2D6E8730" w:rsidR="2D6E87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sistema debe permitir a los participantes crear una cuenta para acceder a los servicios de la plataforma.</w:t>
            </w:r>
          </w:p>
        </w:tc>
      </w:tr>
      <w:tr w:rsidR="2D6E8730" w:rsidTr="2D6E8730" w14:paraId="600F8947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7934DA2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3D90E01" w14:textId="6BD9B85A">
            <w:pPr>
              <w:ind w:left="21"/>
            </w:pPr>
            <w:r w:rsidRPr="2D6E8730" w:rsidR="2D6E87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 debe validar que el correo electrónico no esté ya registrado.</w:t>
            </w:r>
          </w:p>
        </w:tc>
      </w:tr>
      <w:tr w:rsidR="2D6E8730" w:rsidTr="2D6E8730" w14:paraId="51333483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3B61E8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0FDF403" w14:textId="7E4CF3C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2D6E8730">
              <w:rPr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</w:tbl>
    <w:p w:rsidR="2EEB8F2B" w:rsidP="2D6E8730" w:rsidRDefault="2EEB8F2B" w14:paraId="34FFB65A" w14:textId="06E2662E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2EEB8F2B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5EF893D0" w14:textId="2BA30A5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47D5E2B2" w14:textId="493AD189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7E1512E0" w14:textId="27C06E58">
      <w:pPr>
        <w:pStyle w:val="NormalWeb"/>
        <w:rPr>
          <w:b w:val="1"/>
          <w:bCs w:val="1"/>
          <w:color w:val="000000" w:themeColor="text1" w:themeTint="FF" w:themeShade="FF"/>
        </w:rPr>
      </w:pPr>
    </w:p>
    <w:p w:rsidR="2EEB8F2B" w:rsidP="2D6E8730" w:rsidRDefault="2EEB8F2B" w14:paraId="37FAB699" w14:textId="0EC6B460">
      <w:pPr>
        <w:pStyle w:val="NormalWeb"/>
        <w:rPr>
          <w:color w:val="000000" w:themeColor="text1" w:themeTint="FF" w:themeShade="FF"/>
        </w:rPr>
      </w:pPr>
      <w:r w:rsidRPr="2D6E8730" w:rsidR="2EEB8F2B">
        <w:rPr>
          <w:color w:val="000000" w:themeColor="text1" w:themeTint="FF" w:themeShade="FF"/>
        </w:rPr>
        <w:t>TABLA. REQUERIMIENTO FUNCIONAL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6C323811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2B98A20D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7701A79" w14:textId="5F325672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RF</w:t>
            </w:r>
            <w:r w:rsidRPr="2D6E8730" w:rsidR="7801C2A1">
              <w:rPr>
                <w:color w:val="000000" w:themeColor="text1" w:themeTint="FF" w:themeShade="FF"/>
              </w:rPr>
              <w:t>10</w:t>
            </w:r>
          </w:p>
        </w:tc>
      </w:tr>
      <w:tr w:rsidR="2D6E8730" w:rsidTr="2D6E8730" w14:paraId="2ACA97DE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19CE7677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7AF61C95" w:rsidRDefault="7AF61C95" w14:paraId="7C8BE90A" w14:textId="0C470B19">
            <w:r w:rsidRPr="2D6E8730" w:rsidR="7AF61C9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Búsqueda de eventos</w:t>
            </w:r>
          </w:p>
        </w:tc>
      </w:tr>
      <w:tr w:rsidR="2D6E8730" w:rsidTr="2D6E8730" w14:paraId="448393BB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6605A236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45A3E0E9" w:rsidRDefault="45A3E0E9" w14:paraId="3FBAFE7B" w14:textId="46D4C319">
            <w:r w:rsidRPr="2D6E8730" w:rsidR="45A3E0E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Permite al participante buscar eventos por filtros como fecha, tipo de evento, ubicación y precio (gratis o de pago).</w:t>
            </w:r>
          </w:p>
        </w:tc>
      </w:tr>
      <w:tr w:rsidR="2D6E8730" w:rsidTr="2D6E8730" w14:paraId="18276C6D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D0DB1EE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50D61817" w:rsidRDefault="50D61817" w14:paraId="3F1A03E1" w14:textId="42F4E6CC">
            <w:r w:rsidRPr="2D6E8730" w:rsidR="50D61817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sistema debe ofrecer un motor de búsqueda con filtros que faciliten encontrar eventos relevantes.</w:t>
            </w:r>
          </w:p>
        </w:tc>
      </w:tr>
      <w:tr w:rsidR="2D6E8730" w:rsidTr="2D6E8730" w14:paraId="39995344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2F2B5F82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E2C1F5E" w:rsidP="2D6E8730" w:rsidRDefault="1E2C1F5E" w14:paraId="41D82C22" w14:textId="3970A874">
            <w:pPr>
              <w:ind w:left="21"/>
            </w:pPr>
            <w:r w:rsidRPr="2D6E8730" w:rsidR="1E2C1F5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Los resultados deben actualizarse en tiempo real.</w:t>
            </w:r>
          </w:p>
        </w:tc>
      </w:tr>
      <w:tr w:rsidR="2D6E8730" w:rsidTr="2D6E8730" w14:paraId="42EE52B4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3A67ADD3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CD6CF83" w:rsidP="2D6E8730" w:rsidRDefault="3CD6CF83" w14:paraId="4F01D23D" w14:textId="7E2B2DE5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3CD6CF83">
              <w:rPr>
                <w:color w:val="000000" w:themeColor="text1" w:themeTint="FF" w:themeShade="FF"/>
                <w:sz w:val="24"/>
                <w:szCs w:val="24"/>
              </w:rPr>
              <w:t>Media</w:t>
            </w:r>
          </w:p>
        </w:tc>
      </w:tr>
    </w:tbl>
    <w:p w:rsidR="5E181B40" w:rsidP="2D6E8730" w:rsidRDefault="5E181B40" w14:paraId="0ABE4DFA" w14:textId="1E0A696E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E181B40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07026B16" w14:textId="724997ED">
      <w:pPr>
        <w:pStyle w:val="NormalWeb"/>
        <w:rPr>
          <w:b w:val="1"/>
          <w:bCs w:val="1"/>
          <w:color w:val="000000" w:themeColor="text1" w:themeTint="FF" w:themeShade="FF"/>
        </w:rPr>
      </w:pPr>
    </w:p>
    <w:p w:rsidR="5E181B40" w:rsidP="2D6E8730" w:rsidRDefault="5E181B40" w14:paraId="6E8D88D7" w14:textId="4010857B">
      <w:pPr>
        <w:pStyle w:val="NormalWeb"/>
        <w:rPr>
          <w:color w:val="000000" w:themeColor="text1" w:themeTint="FF" w:themeShade="FF"/>
        </w:rPr>
      </w:pPr>
      <w:r w:rsidRPr="2D6E8730" w:rsidR="5E181B40">
        <w:rPr>
          <w:color w:val="000000" w:themeColor="text1" w:themeTint="FF" w:themeShade="FF"/>
        </w:rPr>
        <w:t>TABLA. REQUERIMIENTO FUNCIONAL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79"/>
        <w:gridCol w:w="5321"/>
      </w:tblGrid>
      <w:tr w:rsidR="2D6E8730" w:rsidTr="2D6E8730" w14:paraId="4A0F48DA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2AA18301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F09434F" w14:textId="7800847A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R</w:t>
            </w:r>
            <w:r w:rsidRPr="2D6E8730" w:rsidR="26BB47D5">
              <w:rPr>
                <w:color w:val="000000" w:themeColor="text1" w:themeTint="FF" w:themeShade="FF"/>
              </w:rPr>
              <w:t>F11</w:t>
            </w:r>
          </w:p>
        </w:tc>
      </w:tr>
      <w:tr w:rsidR="2D6E8730" w:rsidTr="2D6E8730" w14:paraId="0848F5F6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466DD269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32D5B9AE" w:rsidRDefault="32D5B9AE" w14:paraId="4D46AA85" w14:textId="61DF6F74">
            <w:r w:rsidRPr="2D6E8730" w:rsidR="32D5B9A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Visualización de eventos inscritos</w:t>
            </w:r>
          </w:p>
        </w:tc>
      </w:tr>
      <w:tr w:rsidR="2D6E8730" w:rsidTr="2D6E8730" w14:paraId="3926E4DE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0B74A886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Características: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18F7CAEB" w:rsidRDefault="18F7CAEB" w14:paraId="486DC99B" w14:textId="61383E91">
            <w:r w:rsidRPr="2D6E8730" w:rsidR="18F7CAE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participante puede ver en su perfil todos los eventos a los que está inscrito y acceder al código QR de validación.</w:t>
            </w:r>
          </w:p>
        </w:tc>
      </w:tr>
      <w:tr w:rsidR="2D6E8730" w:rsidTr="2D6E8730" w14:paraId="208EC937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1CD5572C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Descripción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4DCA084C" w:rsidRDefault="4DCA084C" w14:paraId="6DBC4BA5" w14:textId="72D1FFAF">
            <w:r w:rsidRPr="2D6E8730" w:rsidR="4DCA084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sistema debe mostrar en el perfil una lista clara de los eventos en los que el usuario está registrado.</w:t>
            </w:r>
          </w:p>
        </w:tc>
      </w:tr>
      <w:tr w:rsidR="2D6E8730" w:rsidTr="2D6E8730" w14:paraId="2818CF58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2B456614">
            <w:pPr>
              <w:pStyle w:val="NormalWeb"/>
              <w:ind w:left="21"/>
            </w:pPr>
            <w:r w:rsidR="2D6E8730">
              <w:rPr/>
              <w:t>Observaciones: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DC49CB4" w:rsidP="2D6E8730" w:rsidRDefault="6DC49CB4" w14:paraId="08E5E8FD" w14:textId="2C85FCDE">
            <w:pPr>
              <w:ind w:left="0"/>
            </w:pPr>
            <w:r w:rsidRPr="2D6E8730" w:rsidR="6DC49CB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Los eventos deben mostrarse ordenados por fecha de realización.</w:t>
            </w:r>
          </w:p>
        </w:tc>
      </w:tr>
      <w:tr w:rsidR="2D6E8730" w:rsidTr="2D6E8730" w14:paraId="392E6A05">
        <w:trPr>
          <w:trHeight w:val="300"/>
        </w:trPr>
        <w:tc>
          <w:tcPr>
            <w:tcW w:w="3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noSpellErr="1" w14:paraId="5D20D8CF">
            <w:pPr>
              <w:pStyle w:val="NormalWeb"/>
              <w:ind w:left="21"/>
              <w:rPr>
                <w:color w:val="000000" w:themeColor="text1" w:themeTint="FF" w:themeShade="FF"/>
              </w:rPr>
            </w:pPr>
            <w:r w:rsidRPr="2D6E8730" w:rsidR="2D6E8730">
              <w:rPr>
                <w:color w:val="000000" w:themeColor="text1" w:themeTint="FF" w:themeShade="FF"/>
              </w:rPr>
              <w:t>Prioridad del requerimiento:</w:t>
            </w:r>
          </w:p>
        </w:tc>
        <w:tc>
          <w:tcPr>
            <w:tcW w:w="53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3F266B8" w14:textId="7E4CF3C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2D6E8730" w:rsidR="2D6E8730">
              <w:rPr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</w:tbl>
    <w:p w:rsidR="5E181B40" w:rsidP="2D6E8730" w:rsidRDefault="5E181B40" w14:paraId="5B08A1CA" w14:textId="0953E0EF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E181B40">
        <w:rPr>
          <w:color w:val="000000" w:themeColor="text1" w:themeTint="FF" w:themeShade="FF"/>
          <w:sz w:val="27"/>
          <w:szCs w:val="27"/>
        </w:rPr>
        <w:t>Fuente: Documento de requerimientos funcionales</w:t>
      </w:r>
    </w:p>
    <w:p w:rsidR="2D6E8730" w:rsidP="2D6E8730" w:rsidRDefault="2D6E8730" w14:paraId="5E92410C" w14:textId="348E9BE6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2ABB5C65" w14:textId="4A9AE7D7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2D6E8730" w:rsidP="2D6E8730" w:rsidRDefault="2D6E8730" w14:paraId="63EBA888" w14:textId="2208ED5D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321107A7" w14:textId="7E37BBAB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1D6266E6" w:rsidP="1D6266E6" w:rsidRDefault="1D6266E6" w14:paraId="7E933347" w14:textId="79BC2A96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RDefault="003A4C4F" w14:paraId="672A6659" wp14:textId="77777777">
      <w:pPr>
        <w:pStyle w:val="NormalWeb"/>
        <w:pBdr>
          <w:bottom w:val="single" w:color="000000" w:sz="12" w:space="1"/>
        </w:pBdr>
        <w:rPr>
          <w:color w:val="000000"/>
          <w:sz w:val="27"/>
          <w:szCs w:val="27"/>
        </w:rPr>
      </w:pPr>
    </w:p>
    <w:p xmlns:wp14="http://schemas.microsoft.com/office/word/2010/wordml" w:rsidR="003A4C4F" w:rsidRDefault="00F07717" w14:paraId="3524E430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Tabla. Requerimiento No </w:t>
      </w:r>
      <w:r>
        <w:rPr>
          <w:color w:val="000000"/>
          <w:sz w:val="27"/>
          <w:szCs w:val="27"/>
        </w:rPr>
        <w:t xml:space="preserve">funcional </w:t>
      </w: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xmlns:wp14="http://schemas.microsoft.com/office/word/2010/wordml" w:rsidR="003A4C4F" w:rsidTr="2D6E8730" w14:paraId="5B29EE36" wp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21FE55DB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218F3757" wp14:textId="4C1879BD">
            <w:pPr>
              <w:pStyle w:val="NormalWeb"/>
              <w:ind w:left="51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2D6E8730" w:rsidR="00F077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RNF</w:t>
            </w:r>
            <w:r w:rsidRPr="2D6E8730" w:rsidR="797C30A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01</w:t>
            </w:r>
          </w:p>
        </w:tc>
      </w:tr>
      <w:tr xmlns:wp14="http://schemas.microsoft.com/office/word/2010/wordml" w:rsidR="003A4C4F" w:rsidTr="2D6E8730" w14:paraId="5BC72280" wp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587A712A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3A4C4F" w14:paraId="0A37501D" wp14:textId="20FD7A89">
            <w:pPr>
              <w:rPr>
                <w:rFonts w:ascii="Times New Roman" w:hAnsi="Times New Roman" w:eastAsia="Times New Roman" w:cs="Times New Roman"/>
                <w:noProof w:val="0"/>
                <w:sz w:val="27"/>
                <w:szCs w:val="27"/>
                <w:lang w:val="es-CO"/>
              </w:rPr>
            </w:pPr>
            <w:r w:rsidRPr="2D6E8730" w:rsidR="4A44F5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Seguridad</w:t>
            </w:r>
          </w:p>
        </w:tc>
      </w:tr>
      <w:tr xmlns:wp14="http://schemas.microsoft.com/office/word/2010/wordml" w:rsidR="003A4C4F" w:rsidTr="2D6E8730" w14:paraId="1A9C5196" wp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410E292D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3A4C4F" w14:paraId="5DAB6C7B" wp14:textId="30BC2BC4">
            <w:pPr>
              <w:ind/>
              <w:rPr>
                <w:noProof w:val="0"/>
                <w:sz w:val="27"/>
                <w:szCs w:val="27"/>
                <w:lang w:val="es-CO"/>
              </w:rPr>
            </w:pPr>
            <w:r w:rsidRPr="2D6E8730" w:rsidR="245A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Análisis</w:t>
            </w:r>
            <w:r w:rsidRPr="2D6E8730" w:rsidR="245A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del </w:t>
            </w:r>
            <w:r w:rsidRPr="2D6E8730" w:rsidR="245A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proyecto</w:t>
            </w:r>
            <w:r w:rsidRPr="2D6E8730" w:rsidR="245A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45A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Evencos</w:t>
            </w:r>
          </w:p>
        </w:tc>
      </w:tr>
      <w:tr xmlns:wp14="http://schemas.microsoft.com/office/word/2010/wordml" w:rsidR="003A4C4F" w:rsidTr="2D6E8730" w14:paraId="4445403A" wp14:textId="77777777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3D47B50C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3A4C4F" w14:paraId="02EB378F" wp14:textId="62CB6864">
            <w:pPr>
              <w:ind/>
              <w:rPr>
                <w:rFonts w:ascii="Times New Roman" w:hAnsi="Times New Roman" w:eastAsia="Times New Roman" w:cs="Times New Roman"/>
                <w:noProof w:val="0"/>
                <w:sz w:val="27"/>
                <w:szCs w:val="27"/>
                <w:lang w:val="es-CO"/>
              </w:rPr>
            </w:pP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Debe 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garantizar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la 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confidencialidad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e 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integridad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la 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información</w:t>
            </w:r>
            <w:r w:rsidRPr="2D6E8730" w:rsidR="702B7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sensible.</w:t>
            </w:r>
          </w:p>
        </w:tc>
      </w:tr>
      <w:tr xmlns:wp14="http://schemas.microsoft.com/office/word/2010/wordml" w:rsidR="003A4C4F" w:rsidTr="2D6E8730" w14:paraId="7CA70F21" wp14:textId="7777777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7116DACB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3A4C4F" w14:paraId="6A05A809" wp14:textId="4D28447E">
            <w:pPr>
              <w:ind/>
              <w:rPr>
                <w:rFonts w:ascii="Times New Roman" w:hAnsi="Times New Roman" w:eastAsia="Times New Roman" w:cs="Times New Roman"/>
                <w:noProof w:val="0"/>
                <w:sz w:val="27"/>
                <w:szCs w:val="27"/>
                <w:lang w:val="es-CO"/>
              </w:rPr>
            </w:pP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El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sistema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debe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implementar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encriptación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para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datos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personales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y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financieros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,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además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autenticación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segura</w:t>
            </w:r>
            <w:r w:rsidRPr="2D6E8730" w:rsidR="3783AD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xmlns:wp14="http://schemas.microsoft.com/office/word/2010/wordml" w:rsidR="003A4C4F" w:rsidTr="2D6E8730" w14:paraId="1EB4DE78" wp14:textId="7777777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3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4D76A5E8" wp14:textId="7777777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5DC2BAD2" wp14:textId="4654B0B1">
            <w:pPr>
              <w:pStyle w:val="NormalWeb"/>
              <w:ind w:left="51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2D6E8730" w:rsidR="00F077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Alta</w:t>
            </w:r>
          </w:p>
        </w:tc>
      </w:tr>
    </w:tbl>
    <w:p xmlns:wp14="http://schemas.microsoft.com/office/word/2010/wordml" w:rsidR="003A4C4F" w:rsidP="2D6E8730" w:rsidRDefault="003A4C4F" w14:paraId="1CE0526F" wp14:textId="451715E9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611450E">
        <w:rPr>
          <w:color w:val="000000" w:themeColor="text1" w:themeTint="FF" w:themeShade="FF"/>
          <w:sz w:val="27"/>
          <w:szCs w:val="27"/>
        </w:rPr>
        <w:t xml:space="preserve">Tabla. Requerimiento No funcional </w:t>
      </w:r>
    </w:p>
    <w:tbl>
      <w:tblPr>
        <w:tblW w:w="0" w:type="auto"/>
        <w:tblInd w:w="-56" w:type="dxa"/>
        <w:tblLook w:val="0000" w:firstRow="0" w:lastRow="0" w:firstColumn="0" w:lastColumn="0" w:noHBand="0" w:noVBand="0"/>
      </w:tblPr>
      <w:tblGrid>
        <w:gridCol w:w="3740"/>
        <w:gridCol w:w="5170"/>
      </w:tblGrid>
      <w:tr w:rsidR="2D6E8730" w:rsidTr="2D6E8730" w14:paraId="6A3D2C94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26557EC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C9D01C1" w14:textId="1AF03D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RNF02</w:t>
            </w:r>
          </w:p>
        </w:tc>
      </w:tr>
      <w:tr w:rsidR="2D6E8730" w:rsidTr="2D6E8730" w14:paraId="7B0EDAEE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EC91FB6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B3F238B" w14:textId="639F25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Disponibilidad</w:t>
            </w:r>
          </w:p>
        </w:tc>
      </w:tr>
      <w:tr w:rsidR="2D6E8730" w:rsidTr="2D6E8730" w14:paraId="6D4918B4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AC4A693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8267972" w14:textId="1F2203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Análisis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proyecto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Evencos</w:t>
            </w:r>
          </w:p>
        </w:tc>
      </w:tr>
      <w:tr w:rsidR="2D6E8730" w:rsidTr="2D6E8730" w14:paraId="37210525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7CE267B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2E6DEC4" w14:textId="6DDBF2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Disponibilidad continua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sistema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2DF53249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7CFA343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3657F06" w14:textId="14039B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sistema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debe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estar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disponible al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menos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el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99%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tiempo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,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evitando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interrupciones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críticas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3CC53182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CE94193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A4169C0" w:rsidP="2D6E8730" w:rsidRDefault="2A4169C0" w14:paraId="6E95207C" w14:textId="251E1ABB">
            <w:pPr>
              <w:pStyle w:val="NormalWeb"/>
              <w:ind w:left="5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D6E8730" w:rsidR="2A4169C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Alta</w:t>
            </w:r>
          </w:p>
        </w:tc>
      </w:tr>
    </w:tbl>
    <w:p xmlns:wp14="http://schemas.microsoft.com/office/word/2010/wordml" w:rsidR="003A4C4F" w:rsidP="2D6E8730" w:rsidRDefault="003A4C4F" w14:paraId="3C2849FA" wp14:textId="02AC8BD1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780978CB" wp14:textId="4BD8F07E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3390FDDA" wp14:textId="68907E81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6C749A1A" wp14:textId="5E749797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3FB6AC42" wp14:textId="473B5F1B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7BA75034" wp14:textId="67210E8D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6836EA43" wp14:textId="48E0C2B1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2DEE96A1" wp14:textId="71E319A2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04D1FDD1" wp14:textId="72A93CBF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E287669">
        <w:rPr>
          <w:color w:val="000000" w:themeColor="text1" w:themeTint="FF" w:themeShade="FF"/>
          <w:sz w:val="27"/>
          <w:szCs w:val="27"/>
        </w:rPr>
        <w:t xml:space="preserve">Tabla. Requerimiento No funcional </w:t>
      </w:r>
    </w:p>
    <w:tbl>
      <w:tblPr>
        <w:tblW w:w="0" w:type="auto"/>
        <w:tblInd w:w="-56" w:type="dxa"/>
        <w:tblLook w:val="0000" w:firstRow="0" w:lastRow="0" w:firstColumn="0" w:lastColumn="0" w:noHBand="0" w:noVBand="0"/>
      </w:tblPr>
      <w:tblGrid>
        <w:gridCol w:w="3740"/>
        <w:gridCol w:w="5170"/>
      </w:tblGrid>
      <w:tr w:rsidR="2D6E8730" w:rsidTr="2D6E8730" w14:paraId="7551E280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D21340E">
            <w:pPr>
              <w:pStyle w:val="NormalWeb"/>
              <w:ind w:left="51"/>
              <w:rPr>
                <w:b w:val="0"/>
                <w:bC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8F85B9A" w14:textId="58F32F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RNF03</w:t>
            </w:r>
          </w:p>
        </w:tc>
      </w:tr>
      <w:tr w:rsidR="2D6E8730" w:rsidTr="2D6E8730" w14:paraId="37403FEF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D7D41E7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FDB0532" w14:textId="5E3263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Usabilidad</w:t>
            </w:r>
          </w:p>
        </w:tc>
      </w:tr>
      <w:tr w:rsidR="2D6E8730" w:rsidTr="2D6E8730" w14:paraId="17BD4A0B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DBA9393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62A946A" w14:textId="2C2D75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Análisis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proyecto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Evencos</w:t>
            </w:r>
          </w:p>
        </w:tc>
      </w:tr>
      <w:tr w:rsidR="2D6E8730" w:rsidTr="2D6E8730" w14:paraId="7CDE7ABA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B17839E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0E95D1F" w14:textId="4263E1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Interfaz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simple 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intuitiva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5850331E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7206A88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6452376" w14:textId="409A21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sistema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debe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ser usable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por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personas sin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conocimientos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técnicos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para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crear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y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gestionar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265660C7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01E4F1B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61C1EC13" w:rsidP="2D6E8730" w:rsidRDefault="61C1EC13" w14:paraId="3D2CBDD1" w14:textId="249206B1">
            <w:pPr>
              <w:pStyle w:val="NormalWeb"/>
              <w:suppressLineNumbers w:val="0"/>
              <w:bidi w:val="0"/>
              <w:spacing w:before="100" w:beforeAutospacing="off" w:after="100" w:afterAutospacing="off" w:line="240" w:lineRule="auto"/>
              <w:ind w:left="51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D6E8730" w:rsidR="61C1EC1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Media</w:t>
            </w:r>
          </w:p>
        </w:tc>
      </w:tr>
    </w:tbl>
    <w:p xmlns:wp14="http://schemas.microsoft.com/office/word/2010/wordml" w:rsidR="003A4C4F" w:rsidP="2D6E8730" w:rsidRDefault="003A4C4F" w14:paraId="54D12DCF" wp14:textId="451715E9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581150B">
        <w:rPr>
          <w:color w:val="000000" w:themeColor="text1" w:themeTint="FF" w:themeShade="FF"/>
          <w:sz w:val="27"/>
          <w:szCs w:val="27"/>
        </w:rPr>
        <w:t xml:space="preserve">Tabla. Requerimiento No funcional </w:t>
      </w:r>
    </w:p>
    <w:tbl>
      <w:tblPr>
        <w:tblW w:w="0" w:type="auto"/>
        <w:tblInd w:w="-56" w:type="dxa"/>
        <w:tblLook w:val="0000" w:firstRow="0" w:lastRow="0" w:firstColumn="0" w:lastColumn="0" w:noHBand="0" w:noVBand="0"/>
      </w:tblPr>
      <w:tblGrid>
        <w:gridCol w:w="3740"/>
        <w:gridCol w:w="5170"/>
      </w:tblGrid>
      <w:tr w:rsidR="2D6E8730" w:rsidTr="2D6E8730" w14:paraId="582721AD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8D4B7B9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708982A" w14:textId="535CFF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RNF04</w:t>
            </w:r>
          </w:p>
        </w:tc>
      </w:tr>
      <w:tr w:rsidR="2D6E8730" w:rsidTr="2D6E8730" w14:paraId="748638F7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9B268CE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EF03015" w14:textId="6C7E64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Rendimiento</w:t>
            </w:r>
          </w:p>
        </w:tc>
      </w:tr>
      <w:tr w:rsidR="2D6E8730" w:rsidTr="2D6E8730" w14:paraId="64CEE606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1876DB8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3D1277F" w14:textId="35D8C2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Análisis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proyecto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Evencos</w:t>
            </w:r>
          </w:p>
        </w:tc>
      </w:tr>
      <w:tr w:rsidR="2D6E8730" w:rsidTr="2D6E8730" w14:paraId="1D9BFF92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0F0D68E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51F6FEC" w14:textId="68476A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Tiempo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respuesta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rápido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0133A5F7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7B49473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6A7C9EF" w14:textId="63D36A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Operaciones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críticas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como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generación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QR,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pagos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y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compras</w:t>
            </w:r>
            <w:r w:rsidRPr="2D6E8730" w:rsidR="76CD2F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responder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en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menos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3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segundos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1A1FA868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B569C01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2803FEB">
            <w:pPr>
              <w:pStyle w:val="NormalWeb"/>
              <w:ind w:left="5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Alta</w:t>
            </w:r>
          </w:p>
        </w:tc>
      </w:tr>
    </w:tbl>
    <w:p xmlns:wp14="http://schemas.microsoft.com/office/word/2010/wordml" w:rsidR="003A4C4F" w:rsidP="2D6E8730" w:rsidRDefault="003A4C4F" w14:paraId="5789AF6B" wp14:textId="451715E9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581150B">
        <w:rPr>
          <w:color w:val="000000" w:themeColor="text1" w:themeTint="FF" w:themeShade="FF"/>
          <w:sz w:val="27"/>
          <w:szCs w:val="27"/>
        </w:rPr>
        <w:t xml:space="preserve">Tabla. Requerimiento No funcional </w:t>
      </w:r>
    </w:p>
    <w:tbl>
      <w:tblPr>
        <w:tblW w:w="0" w:type="auto"/>
        <w:tblInd w:w="-56" w:type="dxa"/>
        <w:tblLook w:val="0000" w:firstRow="0" w:lastRow="0" w:firstColumn="0" w:lastColumn="0" w:noHBand="0" w:noVBand="0"/>
      </w:tblPr>
      <w:tblGrid>
        <w:gridCol w:w="3740"/>
        <w:gridCol w:w="5170"/>
      </w:tblGrid>
      <w:tr w:rsidR="2D6E8730" w:rsidTr="2D6E8730" w14:paraId="3129CECB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6866FD6">
            <w:pPr>
              <w:pStyle w:val="NormalWeb"/>
              <w:ind w:left="51"/>
              <w:rPr>
                <w:b w:val="0"/>
                <w:bC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F074CB0" w14:textId="28FE72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RNF05</w:t>
            </w:r>
          </w:p>
        </w:tc>
      </w:tr>
      <w:tr w:rsidR="2D6E8730" w:rsidTr="2D6E8730" w14:paraId="2D207E32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A9412E0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8AA79E1" w14:textId="3801EB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Escalabilidad</w:t>
            </w:r>
          </w:p>
        </w:tc>
      </w:tr>
      <w:tr w:rsidR="2D6E8730" w:rsidTr="2D6E8730" w14:paraId="6BCE1102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581DD80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799C3DE" w14:textId="71B451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Análisis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proyecto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Evencos</w:t>
            </w:r>
          </w:p>
        </w:tc>
      </w:tr>
      <w:tr w:rsidR="2D6E8730" w:rsidTr="2D6E8730" w14:paraId="7DA8E492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CCD7F9B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198EAD2" w14:textId="60D25D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Soporta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crecimiento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usuarios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y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4480CA33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C6622EE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8ABAABB" w14:textId="010FD6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El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sistema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debe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poder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escalar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horizontal y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verticalmente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sin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pérdida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rendimiento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58C46AF1">
        <w:trPr>
          <w:trHeight w:val="300"/>
        </w:trPr>
        <w:tc>
          <w:tcPr>
            <w:tcW w:w="3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124EFC0">
            <w:pPr>
              <w:pStyle w:val="NormalWeb"/>
              <w:ind w:left="51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067450C" w:rsidP="2D6E8730" w:rsidRDefault="2067450C" w14:paraId="3AA92EB1" w14:textId="6955A2E7">
            <w:pPr>
              <w:pStyle w:val="NormalWeb"/>
              <w:ind w:left="5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</w:pPr>
            <w:r w:rsidRPr="2D6E8730" w:rsidR="206745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Media</w:t>
            </w:r>
          </w:p>
        </w:tc>
      </w:tr>
    </w:tbl>
    <w:p xmlns:wp14="http://schemas.microsoft.com/office/word/2010/wordml" w:rsidR="003A4C4F" w:rsidP="2D6E8730" w:rsidRDefault="003A4C4F" w14:paraId="5A39BBE3" wp14:textId="1AE45818">
      <w:pPr>
        <w:pStyle w:val="NormalWeb"/>
        <w:pBdr>
          <w:bottom w:val="single" w:color="000000" w:sz="12" w:space="1"/>
        </w:pBdr>
        <w:rPr>
          <w:color w:val="000000"/>
          <w:sz w:val="27"/>
          <w:szCs w:val="27"/>
        </w:rPr>
      </w:pPr>
    </w:p>
    <w:p xmlns:wp14="http://schemas.microsoft.com/office/word/2010/wordml" w:rsidR="003A4C4F" w:rsidRDefault="00F07717" w14:paraId="273255EE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Tabla. Ejemplo de Historia de usuario. Elaboración propia</w:t>
      </w: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xmlns:wp14="http://schemas.microsoft.com/office/word/2010/wordml" w:rsidR="003A4C4F" w:rsidTr="2D6E8730" w14:paraId="6C1597FA" wp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RDefault="00F07717" w14:paraId="5FAC3D5D" wp14:textId="77777777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Historia </w:t>
            </w:r>
            <w:r>
              <w:rPr>
                <w:color w:val="000000"/>
                <w:sz w:val="27"/>
                <w:szCs w:val="27"/>
              </w:rPr>
              <w:t>de usuario</w:t>
            </w:r>
          </w:p>
        </w:tc>
      </w:tr>
      <w:tr xmlns:wp14="http://schemas.microsoft.com/office/word/2010/wordml" w:rsidR="003A4C4F" w:rsidTr="2D6E8730" w14:paraId="6F603FFB" wp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611DE476" wp14:textId="70A7E731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Número: </w:t>
            </w:r>
            <w:r w:rsidRPr="2D6E8730" w:rsidR="023AEB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HU01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4CF48A88" wp14:textId="3E6451B6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Usuario:</w:t>
            </w:r>
            <w:r w:rsidRPr="2D6E8730" w:rsidR="78D3059E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77B23C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Usuario</w:t>
            </w:r>
            <w:r w:rsidRPr="2D6E8730" w:rsidR="77B23C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77B23C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registrado</w:t>
            </w:r>
          </w:p>
        </w:tc>
      </w:tr>
      <w:tr xmlns:wp14="http://schemas.microsoft.com/office/word/2010/wordml" w:rsidR="003A4C4F" w:rsidTr="2D6E8730" w14:paraId="00E71BA4" wp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69735516" wp14:textId="7784A502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Nombre Historia:</w:t>
            </w:r>
            <w:r w:rsidRPr="2D6E8730" w:rsidR="713AD5C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Compartir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en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redes </w:t>
            </w:r>
            <w:r w:rsidRPr="2D6E8730" w:rsidR="6396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sociales</w:t>
            </w:r>
          </w:p>
        </w:tc>
      </w:tr>
      <w:tr xmlns:wp14="http://schemas.microsoft.com/office/word/2010/wordml" w:rsidR="003A4C4F" w:rsidTr="2D6E8730" w14:paraId="6ACBC4DE" wp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4D8B051C" wp14:textId="68ACC56B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Prioridad en negocio: </w:t>
            </w:r>
            <w:r w:rsidRPr="2D6E8730" w:rsidR="5C7A4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Media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5315522B" wp14:textId="223ED83A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Riesgo en desarrollo:</w:t>
            </w:r>
            <w:r w:rsidRPr="2D6E8730" w:rsidR="14FAD06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6CB454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Media</w:t>
            </w:r>
          </w:p>
        </w:tc>
      </w:tr>
      <w:tr xmlns:wp14="http://schemas.microsoft.com/office/word/2010/wordml" w:rsidR="003A4C4F" w:rsidTr="2D6E8730" w14:paraId="188AC7A9" wp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4DD4BF00" wp14:textId="7912FFEC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7"/>
                <w:szCs w:val="27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Puntos estimados: </w:t>
            </w:r>
            <w:r w:rsidRPr="2D6E8730" w:rsidR="6574CFD1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5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521120B3" wp14:textId="77777777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7"/>
                <w:szCs w:val="27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Puntos reales:</w:t>
            </w:r>
          </w:p>
        </w:tc>
      </w:tr>
      <w:tr xmlns:wp14="http://schemas.microsoft.com/office/word/2010/wordml" w:rsidR="003A4C4F" w:rsidTr="2D6E8730" w14:paraId="388D2ADC" wp14:textId="77777777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4C54C728" wp14:textId="78BB6B91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Programador Responsable:</w:t>
            </w:r>
            <w:r w:rsidRPr="2D6E8730" w:rsidR="23FF9A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Equipo de </w:t>
            </w:r>
            <w:r w:rsidRPr="2D6E8730" w:rsidR="23FF9A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desarrollo</w:t>
            </w:r>
          </w:p>
        </w:tc>
      </w:tr>
      <w:tr xmlns:wp14="http://schemas.microsoft.com/office/word/2010/wordml" w:rsidR="003A4C4F" w:rsidTr="2D6E8730" w14:paraId="57B887B2" wp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463A3DD0" wp14:textId="23FA3C0F">
            <w:pPr>
              <w:pStyle w:val="NormalWeb"/>
              <w:ind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Descripción:</w:t>
            </w:r>
            <w:r w:rsidRPr="2D6E8730" w:rsidR="5188F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Como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usuario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quiero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compartir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en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redes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sociales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para que mis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contactos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conozcan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mis 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  <w:r w:rsidRPr="2D6E8730" w:rsidR="0A902D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xmlns:wp14="http://schemas.microsoft.com/office/word/2010/wordml" w:rsidR="003A4C4F" w:rsidTr="2D6E8730" w14:paraId="3A3CEC68" wp14:textId="77777777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91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4C4F" w:rsidP="2D6E8730" w:rsidRDefault="00F07717" w14:paraId="7E2D5687" wp14:textId="17FE9013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00F0771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Observaciones:</w:t>
            </w:r>
            <w:r w:rsidRPr="2D6E8730" w:rsidR="7812F8E5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3FF1DE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s-CO"/>
              </w:rPr>
              <w:t>Debe verificar que el evento esté completo antes de compartir.</w:t>
            </w:r>
          </w:p>
        </w:tc>
      </w:tr>
    </w:tbl>
    <w:p xmlns:wp14="http://schemas.microsoft.com/office/word/2010/wordml" w:rsidR="003A4C4F" w:rsidP="2D6E8730" w:rsidRDefault="003A4C4F" w14:paraId="598F6724" wp14:textId="6F68FCB3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p14:textId="77777777" w14:paraId="65F37535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3FF1DEB3">
        <w:rPr>
          <w:color w:val="000000" w:themeColor="text1" w:themeTint="FF" w:themeShade="FF"/>
          <w:sz w:val="27"/>
          <w:szCs w:val="27"/>
        </w:rPr>
        <w:t>Tabla. Ejemplo de Historia de usuario. Elaboración propia</w:t>
      </w: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456"/>
        <w:gridCol w:w="4677"/>
      </w:tblGrid>
      <w:tr w:rsidR="2D6E8730" w:rsidTr="2D6E8730" w14:paraId="37CB6775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FEE164A">
            <w:pPr>
              <w:pStyle w:val="NormalWeb"/>
              <w:ind w:left="61"/>
              <w:jc w:val="center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 xml:space="preserve">Historia </w:t>
            </w: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 usuario</w:t>
            </w:r>
          </w:p>
        </w:tc>
      </w:tr>
      <w:tr w:rsidR="2D6E8730" w:rsidTr="2D6E8730" w14:paraId="018E7B1E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0EEBCA9" w14:textId="2593F8C6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Número:</w:t>
            </w:r>
            <w:r w:rsidRPr="2D6E8730" w:rsidR="2B3B6C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HU02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6788690" w14:textId="3E6451B6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Usuario: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Usuario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registrado</w:t>
            </w:r>
          </w:p>
        </w:tc>
      </w:tr>
      <w:tr w:rsidR="2D6E8730" w:rsidTr="2D6E8730" w14:paraId="1653FABE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4B0851B7" w14:textId="4F2BB44D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n-US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Nombre Historia: </w:t>
            </w:r>
            <w:r w:rsidRPr="2D6E8730" w:rsidR="3C97E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Generación de </w:t>
            </w:r>
            <w:r w:rsidRPr="2D6E8730" w:rsidR="3C97E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código</w:t>
            </w:r>
            <w:r w:rsidRPr="2D6E8730" w:rsidR="3C97E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QR para </w:t>
            </w:r>
            <w:r w:rsidRPr="2D6E8730" w:rsidR="3C97E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eventos</w:t>
            </w:r>
          </w:p>
        </w:tc>
      </w:tr>
      <w:tr w:rsidR="2D6E8730" w:rsidTr="2D6E8730" w14:paraId="196517B3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75A2087" w14:textId="6E36267D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Prioridad en negocio: </w:t>
            </w:r>
            <w:r w:rsidRPr="2D6E8730" w:rsidR="4DB1C4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Alt</w:t>
            </w:r>
            <w:r w:rsidRPr="2D6E8730" w:rsidR="4C9A9C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a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BD7733B" w14:textId="01FC0476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Riesgo en desarrollo: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Media</w:t>
            </w:r>
          </w:p>
        </w:tc>
      </w:tr>
      <w:tr w:rsidR="2D6E8730" w:rsidTr="2D6E8730" w14:paraId="495F6179">
        <w:trPr>
          <w:trHeight w:val="45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58B5467" w14:textId="072B258D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Puntos estimados: </w:t>
            </w:r>
            <w:r w:rsidRPr="2D6E8730" w:rsidR="72E0CB1E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8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8C108F3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Puntos reales:</w:t>
            </w:r>
          </w:p>
        </w:tc>
      </w:tr>
      <w:tr w:rsidR="2D6E8730" w:rsidTr="2D6E8730" w14:paraId="4950B6D1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28AC62B" w14:textId="2E92A5DF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>Programador Responsable: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Equipo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desarrollo</w:t>
            </w:r>
          </w:p>
        </w:tc>
      </w:tr>
      <w:tr w:rsidR="2D6E8730" w:rsidTr="2D6E8730" w14:paraId="013C3CCC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31BBCFD" w14:textId="4BECD579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Descripción: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Como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usuario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quiero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recibir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un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código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QR al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confirmar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mi entrada para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poder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acceder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fácilmente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 al 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evento</w:t>
            </w:r>
            <w:r w:rsidRPr="2D6E8730" w:rsidR="4DF22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6592D821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DA32C25" w14:textId="377A94BA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7"/>
                <w:szCs w:val="27"/>
              </w:rPr>
              <w:t xml:space="preserve">Observaciones: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El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código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debe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poder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regenerarse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si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el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usuario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lo 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pierde</w:t>
            </w:r>
            <w:r w:rsidRPr="2D6E8730" w:rsidR="50FE66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.</w:t>
            </w:r>
          </w:p>
        </w:tc>
      </w:tr>
    </w:tbl>
    <w:p xmlns:wp14="http://schemas.microsoft.com/office/word/2010/wordml" w:rsidR="003A4C4F" w:rsidP="2D6E8730" w:rsidRDefault="003A4C4F" w14:paraId="77D26B32" wp14:textId="4063A191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04023C2B" wp14:textId="155699EC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14:paraId="7E021064" wp14:textId="68ED9747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p14:textId="77777777" w14:paraId="61B949FB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8BBE977">
        <w:rPr>
          <w:color w:val="000000" w:themeColor="text1" w:themeTint="FF" w:themeShade="FF"/>
          <w:sz w:val="27"/>
          <w:szCs w:val="27"/>
        </w:rPr>
        <w:t>Tabla. Ejemplo de Historia de usuario. Elaboración propia</w:t>
      </w: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456"/>
        <w:gridCol w:w="4677"/>
      </w:tblGrid>
      <w:tr w:rsidR="2D6E8730" w:rsidTr="2D6E8730" w14:paraId="370B4F10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8EBD546">
            <w:pPr>
              <w:pStyle w:val="NormalWeb"/>
              <w:ind w:left="61"/>
              <w:jc w:val="center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 xml:space="preserve">Historia </w:t>
            </w: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 usuario</w:t>
            </w:r>
          </w:p>
        </w:tc>
      </w:tr>
      <w:tr w:rsidR="2D6E8730" w:rsidTr="2D6E8730" w14:paraId="166C600F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76911CD" w14:textId="79C07247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Número: </w:t>
            </w:r>
            <w:r w:rsidRPr="2D6E8730" w:rsidR="5E1C64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HU03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753AA74" w14:textId="3E6451B6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Usuario: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Usuario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registrado</w:t>
            </w:r>
          </w:p>
        </w:tc>
      </w:tr>
      <w:tr w:rsidR="2D6E8730" w:rsidTr="2D6E8730" w14:paraId="3525C98A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58ACBE53" w14:textId="04E2D53D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Nombre Historia: </w:t>
            </w:r>
            <w:r w:rsidRPr="2D6E8730" w:rsidR="5D552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Creación</w:t>
            </w:r>
            <w:r w:rsidRPr="2D6E8730" w:rsidR="5D552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de </w:t>
            </w:r>
            <w:r w:rsidRPr="2D6E8730" w:rsidR="5D552A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eventos</w:t>
            </w:r>
          </w:p>
        </w:tc>
      </w:tr>
      <w:tr w:rsidR="2D6E8730" w:rsidTr="2D6E8730" w14:paraId="586AA287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E61C6DC" w14:textId="530F307B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Prioridad en negocio: </w:t>
            </w:r>
            <w:r w:rsidRPr="2D6E8730" w:rsidR="2D95E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Alta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C84FFA7" w14:textId="52FC1733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Riesgo en desarrollo: </w:t>
            </w:r>
            <w:r w:rsidRPr="2D6E8730" w:rsidR="32F9D2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Baj</w:t>
            </w:r>
            <w:r w:rsidRPr="2D6E8730" w:rsidR="12EAEF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a</w:t>
            </w:r>
          </w:p>
        </w:tc>
      </w:tr>
      <w:tr w:rsidR="2D6E8730" w:rsidTr="2D6E8730" w14:paraId="20C936B5">
        <w:trPr>
          <w:trHeight w:val="45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29A0671" w14:textId="03C2F26C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Puntos estimados: </w:t>
            </w:r>
            <w:r w:rsidRPr="2D6E8730" w:rsidR="79ABC0D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13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4AEE593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Puntos reales:</w:t>
            </w:r>
          </w:p>
        </w:tc>
      </w:tr>
      <w:tr w:rsidR="2D6E8730" w:rsidTr="2D6E8730" w14:paraId="5605DFEE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0E10850" w14:textId="6B152928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Programador Responsable: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Equipo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desarrollo</w:t>
            </w:r>
          </w:p>
        </w:tc>
      </w:tr>
      <w:tr w:rsidR="2D6E8730" w:rsidTr="2D6E8730" w14:paraId="33D9E123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1E8AC44" w14:textId="1DC4231B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Descripción: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Como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usuario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quiero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crear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eventos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con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datos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básicos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para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poder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publicarlos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y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gestionarlos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en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la 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plataforma</w:t>
            </w:r>
            <w:r w:rsidRPr="2D6E8730" w:rsidR="439D2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0E6DE33F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194A3B8" w14:textId="7B13AEAB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Observaciones: </w:t>
            </w:r>
            <w:r w:rsidRPr="2D6E8730" w:rsidR="1988C2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s-CO"/>
              </w:rPr>
              <w:t>El evento debe cumplir las normas antes de publicarse.</w:t>
            </w:r>
          </w:p>
        </w:tc>
      </w:tr>
    </w:tbl>
    <w:p xmlns:wp14="http://schemas.microsoft.com/office/word/2010/wordml" w:rsidR="003A4C4F" w:rsidP="2D6E8730" w:rsidRDefault="003A4C4F" wp14:textId="77777777" w14:paraId="4883EFB2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P="2D6E8730" w:rsidRDefault="003A4C4F" wp14:textId="77777777" w14:paraId="049A2C4D">
      <w:pPr>
        <w:pStyle w:val="NormalWeb"/>
        <w:rPr>
          <w:color w:val="000000" w:themeColor="text1" w:themeTint="FF" w:themeShade="FF"/>
          <w:sz w:val="27"/>
          <w:szCs w:val="27"/>
        </w:rPr>
      </w:pPr>
      <w:r w:rsidRPr="2D6E8730" w:rsidR="58BBE977">
        <w:rPr>
          <w:color w:val="000000" w:themeColor="text1" w:themeTint="FF" w:themeShade="FF"/>
          <w:sz w:val="27"/>
          <w:szCs w:val="27"/>
        </w:rPr>
        <w:t>Tabla. Ejemplo de Historia de usuario. Elaboración propia</w:t>
      </w: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456"/>
        <w:gridCol w:w="4677"/>
      </w:tblGrid>
      <w:tr w:rsidR="2D6E8730" w:rsidTr="2D6E8730" w14:paraId="25030217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F522353">
            <w:pPr>
              <w:pStyle w:val="NormalWeb"/>
              <w:ind w:left="61"/>
              <w:jc w:val="center"/>
              <w:rPr>
                <w:color w:val="000000" w:themeColor="text1" w:themeTint="FF" w:themeShade="FF"/>
                <w:sz w:val="27"/>
                <w:szCs w:val="27"/>
              </w:rPr>
            </w:pP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 xml:space="preserve">Historia </w:t>
            </w:r>
            <w:r w:rsidRPr="2D6E8730" w:rsidR="2D6E8730">
              <w:rPr>
                <w:color w:val="000000" w:themeColor="text1" w:themeTint="FF" w:themeShade="FF"/>
                <w:sz w:val="27"/>
                <w:szCs w:val="27"/>
              </w:rPr>
              <w:t>de usuario</w:t>
            </w:r>
          </w:p>
        </w:tc>
      </w:tr>
      <w:tr w:rsidR="2D6E8730" w:rsidTr="2D6E8730" w14:paraId="540C8438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9AF74D3" w14:textId="7BA5EDB0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Número: </w:t>
            </w:r>
            <w:r w:rsidRPr="2D6E8730" w:rsidR="49EA8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HU04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637EC4A2" w14:textId="3E6451B6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Usuario: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Usuario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registrado</w:t>
            </w:r>
          </w:p>
        </w:tc>
      </w:tr>
      <w:tr w:rsidR="2D6E8730" w:rsidTr="2D6E8730" w14:paraId="0B363BDA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0E37EBE" w14:textId="13E30CE2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Nombre Historia: </w:t>
            </w:r>
            <w:r w:rsidRPr="2D6E8730" w:rsidR="717B0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Pagos </w:t>
            </w:r>
            <w:r w:rsidRPr="2D6E8730" w:rsidR="717B0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electrónicos</w:t>
            </w:r>
          </w:p>
        </w:tc>
      </w:tr>
      <w:tr w:rsidR="2D6E8730" w:rsidTr="2D6E8730" w14:paraId="602A16C0">
        <w:trPr>
          <w:trHeight w:val="30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7912D7E0" w14:textId="1BFA3F44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Prioridad en negocio: </w:t>
            </w:r>
            <w:r w:rsidRPr="2D6E8730" w:rsidR="6AB881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Alta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2DFF80DA" w14:textId="56DBE22A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Riesgo en desarrollo: </w:t>
            </w:r>
            <w:r w:rsidRPr="2D6E8730" w:rsidR="2003E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Alta</w:t>
            </w:r>
          </w:p>
        </w:tc>
      </w:tr>
      <w:tr w:rsidR="2D6E8730" w:rsidTr="2D6E8730" w14:paraId="44427431">
        <w:trPr>
          <w:trHeight w:val="450"/>
        </w:trPr>
        <w:tc>
          <w:tcPr>
            <w:tcW w:w="44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1E19A79B" w14:textId="53E08FE6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Puntos estimados: </w:t>
            </w:r>
            <w:r w:rsidRPr="2D6E8730" w:rsidR="4C3408B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21</w:t>
            </w:r>
          </w:p>
        </w:tc>
        <w:tc>
          <w:tcPr>
            <w:tcW w:w="46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7A65B23">
            <w:pPr>
              <w:pStyle w:val="NormalWeb"/>
              <w:ind w:left="61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Puntos reales:</w:t>
            </w:r>
          </w:p>
        </w:tc>
      </w:tr>
      <w:tr w:rsidR="2D6E8730" w:rsidTr="2D6E8730" w14:paraId="6B0A4A3C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6C596B2" w14:textId="0903684A">
            <w:pPr>
              <w:pStyle w:val="NormalWeb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>Programador Responsable: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Equipo de </w:t>
            </w: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desarrollo</w:t>
            </w:r>
          </w:p>
        </w:tc>
      </w:tr>
      <w:tr w:rsidR="2D6E8730" w:rsidTr="2D6E8730" w14:paraId="0FADCEE9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0A8F78AA" w14:textId="765718EC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Descripción: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Como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usuario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quiero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realizar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pagos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en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línea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para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asegurar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mi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participación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en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los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 xml:space="preserve"> 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eventos</w:t>
            </w:r>
            <w:r w:rsidRPr="2D6E8730" w:rsidR="45CBF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n-US"/>
              </w:rPr>
              <w:t>.</w:t>
            </w:r>
          </w:p>
        </w:tc>
      </w:tr>
      <w:tr w:rsidR="2D6E8730" w:rsidTr="2D6E8730" w14:paraId="3610F6EC">
        <w:trPr>
          <w:trHeight w:val="300"/>
        </w:trPr>
        <w:tc>
          <w:tcPr>
            <w:tcW w:w="91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2D6E8730" w:rsidP="2D6E8730" w:rsidRDefault="2D6E8730" w14:paraId="327316A4" w14:textId="22BEC8CC">
            <w:pPr>
              <w:pStyle w:val="NormalWeb"/>
              <w:rPr>
                <w:rFonts w:ascii="Times New Roman" w:hAnsi="Times New Roman" w:eastAsia="Times New Roman" w:cs="Times New Roman"/>
                <w:noProof w:val="0"/>
                <w:color w:val="auto"/>
                <w:sz w:val="27"/>
                <w:szCs w:val="27"/>
                <w:lang w:val="es-CO"/>
              </w:rPr>
            </w:pPr>
            <w:r w:rsidRPr="2D6E8730" w:rsidR="2D6E873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7"/>
                <w:szCs w:val="27"/>
              </w:rPr>
              <w:t xml:space="preserve">Observaciones: </w:t>
            </w:r>
            <w:r w:rsidRPr="2D6E8730" w:rsidR="7686F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es-CO"/>
              </w:rPr>
              <w:t>El sistema debe ser seguro y aceptar varios métodos de pago.</w:t>
            </w:r>
          </w:p>
        </w:tc>
      </w:tr>
    </w:tbl>
    <w:p xmlns:wp14="http://schemas.microsoft.com/office/word/2010/wordml" w:rsidR="003A4C4F" w:rsidP="2D6E8730" w:rsidRDefault="003A4C4F" wp14:textId="77777777" w14:paraId="0B318F40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3A4C4F" w:rsidRDefault="003A4C4F" w14:paraId="72A3D3EC" wp14:textId="210E898D"/>
    <w:sectPr w:rsidR="003A4C4F"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07717" w:rsidRDefault="00F07717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7717" w:rsidRDefault="00F07717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07717" w:rsidRDefault="00F07717" w14:paraId="60061E4C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F07717" w:rsidRDefault="00F07717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85E41"/>
    <w:multiLevelType w:val="multilevel"/>
    <w:tmpl w:val="3DD819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0"/>
  <w:attachedTemplate r:id="rId1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4C4F"/>
    <w:rsid w:val="003A4C4F"/>
    <w:rsid w:val="0048D7F3"/>
    <w:rsid w:val="00C9269E"/>
    <w:rsid w:val="00F07717"/>
    <w:rsid w:val="023AEB5C"/>
    <w:rsid w:val="0352DEB7"/>
    <w:rsid w:val="038EB4EF"/>
    <w:rsid w:val="048E7FBC"/>
    <w:rsid w:val="059604F3"/>
    <w:rsid w:val="06E3CDA6"/>
    <w:rsid w:val="07459790"/>
    <w:rsid w:val="08089695"/>
    <w:rsid w:val="08A23453"/>
    <w:rsid w:val="09EFE20F"/>
    <w:rsid w:val="09F8565B"/>
    <w:rsid w:val="0A902DC5"/>
    <w:rsid w:val="0B175F20"/>
    <w:rsid w:val="0BDE2F0E"/>
    <w:rsid w:val="0BE2C2D2"/>
    <w:rsid w:val="0BE2C2D2"/>
    <w:rsid w:val="0E190436"/>
    <w:rsid w:val="0F5C38B6"/>
    <w:rsid w:val="109CD4E2"/>
    <w:rsid w:val="12EAEF06"/>
    <w:rsid w:val="1330869D"/>
    <w:rsid w:val="1401A65A"/>
    <w:rsid w:val="1401A65A"/>
    <w:rsid w:val="14FAD060"/>
    <w:rsid w:val="17185860"/>
    <w:rsid w:val="1774E1A9"/>
    <w:rsid w:val="1774E1A9"/>
    <w:rsid w:val="18F7CAEB"/>
    <w:rsid w:val="1988C2C2"/>
    <w:rsid w:val="19F40EEE"/>
    <w:rsid w:val="1B4A7F4E"/>
    <w:rsid w:val="1C0E9F33"/>
    <w:rsid w:val="1C1DF4D9"/>
    <w:rsid w:val="1CAAE908"/>
    <w:rsid w:val="1D6266E6"/>
    <w:rsid w:val="1E2C1F5E"/>
    <w:rsid w:val="1E530D59"/>
    <w:rsid w:val="1E59BD2F"/>
    <w:rsid w:val="1EEEA356"/>
    <w:rsid w:val="1F231E2B"/>
    <w:rsid w:val="1FA80984"/>
    <w:rsid w:val="1FBEEA38"/>
    <w:rsid w:val="1FEC9617"/>
    <w:rsid w:val="2003ED61"/>
    <w:rsid w:val="20517B55"/>
    <w:rsid w:val="20570DFD"/>
    <w:rsid w:val="20570DFD"/>
    <w:rsid w:val="2067450C"/>
    <w:rsid w:val="20DBCDF0"/>
    <w:rsid w:val="20FCE19A"/>
    <w:rsid w:val="21EA2C07"/>
    <w:rsid w:val="2216E75C"/>
    <w:rsid w:val="22F45071"/>
    <w:rsid w:val="23FF9A38"/>
    <w:rsid w:val="245A9CD3"/>
    <w:rsid w:val="24964F3C"/>
    <w:rsid w:val="25F5AC34"/>
    <w:rsid w:val="26BB47D5"/>
    <w:rsid w:val="276D74F8"/>
    <w:rsid w:val="27D5A33C"/>
    <w:rsid w:val="2A4169C0"/>
    <w:rsid w:val="2A899972"/>
    <w:rsid w:val="2B3B6CE9"/>
    <w:rsid w:val="2CF1B2F6"/>
    <w:rsid w:val="2D053F9D"/>
    <w:rsid w:val="2D6E8730"/>
    <w:rsid w:val="2D95E6F2"/>
    <w:rsid w:val="2EEB8F2B"/>
    <w:rsid w:val="32A48C3A"/>
    <w:rsid w:val="32D5B9AE"/>
    <w:rsid w:val="32F9D28A"/>
    <w:rsid w:val="33647E61"/>
    <w:rsid w:val="3383DC16"/>
    <w:rsid w:val="33C93A4A"/>
    <w:rsid w:val="35322A01"/>
    <w:rsid w:val="358C5796"/>
    <w:rsid w:val="35B1B630"/>
    <w:rsid w:val="3715E165"/>
    <w:rsid w:val="3783AD2C"/>
    <w:rsid w:val="39B56764"/>
    <w:rsid w:val="39F4BD60"/>
    <w:rsid w:val="39F4BD60"/>
    <w:rsid w:val="3AB34C9F"/>
    <w:rsid w:val="3C97E326"/>
    <w:rsid w:val="3CD6CF83"/>
    <w:rsid w:val="3CFF516C"/>
    <w:rsid w:val="3CFF516C"/>
    <w:rsid w:val="3E4282CE"/>
    <w:rsid w:val="3E8CCB8D"/>
    <w:rsid w:val="3FF1DEB3"/>
    <w:rsid w:val="439D269B"/>
    <w:rsid w:val="43AEAC86"/>
    <w:rsid w:val="43BD5468"/>
    <w:rsid w:val="4442E25D"/>
    <w:rsid w:val="45A3E0E9"/>
    <w:rsid w:val="45CBFC08"/>
    <w:rsid w:val="46356AF1"/>
    <w:rsid w:val="47850776"/>
    <w:rsid w:val="47850776"/>
    <w:rsid w:val="47B7927C"/>
    <w:rsid w:val="48298989"/>
    <w:rsid w:val="48DFF68C"/>
    <w:rsid w:val="49EA8402"/>
    <w:rsid w:val="4A44F5C7"/>
    <w:rsid w:val="4AB24BD8"/>
    <w:rsid w:val="4AB24BD8"/>
    <w:rsid w:val="4AC05D7F"/>
    <w:rsid w:val="4B2E4738"/>
    <w:rsid w:val="4B6FDE90"/>
    <w:rsid w:val="4BB686A8"/>
    <w:rsid w:val="4C3408B6"/>
    <w:rsid w:val="4C9A9C5E"/>
    <w:rsid w:val="4DB1C465"/>
    <w:rsid w:val="4DCA084C"/>
    <w:rsid w:val="4DD6A5B4"/>
    <w:rsid w:val="4DF225DB"/>
    <w:rsid w:val="4E136E3D"/>
    <w:rsid w:val="501A6F03"/>
    <w:rsid w:val="50D61817"/>
    <w:rsid w:val="50FE66D4"/>
    <w:rsid w:val="516628FA"/>
    <w:rsid w:val="5188FB87"/>
    <w:rsid w:val="5379EF9C"/>
    <w:rsid w:val="5581150B"/>
    <w:rsid w:val="55E637A1"/>
    <w:rsid w:val="5611450E"/>
    <w:rsid w:val="563AF43B"/>
    <w:rsid w:val="56B780D4"/>
    <w:rsid w:val="58BBE977"/>
    <w:rsid w:val="5907A20F"/>
    <w:rsid w:val="5907A20F"/>
    <w:rsid w:val="5C6C4EA1"/>
    <w:rsid w:val="5C7A43D3"/>
    <w:rsid w:val="5D35FE1C"/>
    <w:rsid w:val="5D552AE4"/>
    <w:rsid w:val="5DAFFEC0"/>
    <w:rsid w:val="5E181B40"/>
    <w:rsid w:val="5E1C64B0"/>
    <w:rsid w:val="5E287669"/>
    <w:rsid w:val="5E4EB30C"/>
    <w:rsid w:val="60A60150"/>
    <w:rsid w:val="61C1EC13"/>
    <w:rsid w:val="63781833"/>
    <w:rsid w:val="63967E9F"/>
    <w:rsid w:val="63C771EB"/>
    <w:rsid w:val="644DB2E4"/>
    <w:rsid w:val="64BD6942"/>
    <w:rsid w:val="6571891B"/>
    <w:rsid w:val="6574CFD1"/>
    <w:rsid w:val="664A894E"/>
    <w:rsid w:val="693A242E"/>
    <w:rsid w:val="69491E9C"/>
    <w:rsid w:val="694F3CE0"/>
    <w:rsid w:val="6A26146E"/>
    <w:rsid w:val="6AA51020"/>
    <w:rsid w:val="6AACC57F"/>
    <w:rsid w:val="6AB8815E"/>
    <w:rsid w:val="6B120781"/>
    <w:rsid w:val="6CB45478"/>
    <w:rsid w:val="6D820B16"/>
    <w:rsid w:val="6DC3812E"/>
    <w:rsid w:val="6DC3812E"/>
    <w:rsid w:val="6DC49CB4"/>
    <w:rsid w:val="6E152296"/>
    <w:rsid w:val="6F254CB7"/>
    <w:rsid w:val="6F254CB7"/>
    <w:rsid w:val="6FD8BFA5"/>
    <w:rsid w:val="702B78AD"/>
    <w:rsid w:val="70B8F467"/>
    <w:rsid w:val="713AD5CF"/>
    <w:rsid w:val="717B0342"/>
    <w:rsid w:val="718AE0BB"/>
    <w:rsid w:val="71C5ED73"/>
    <w:rsid w:val="71C67566"/>
    <w:rsid w:val="72E0CB1E"/>
    <w:rsid w:val="7512CE45"/>
    <w:rsid w:val="75EB1C5D"/>
    <w:rsid w:val="7646473E"/>
    <w:rsid w:val="7686FD63"/>
    <w:rsid w:val="76CD2F40"/>
    <w:rsid w:val="7776F3EF"/>
    <w:rsid w:val="77B23C09"/>
    <w:rsid w:val="7801C2A1"/>
    <w:rsid w:val="7812F8E5"/>
    <w:rsid w:val="78D3059E"/>
    <w:rsid w:val="79438DA8"/>
    <w:rsid w:val="797C30A2"/>
    <w:rsid w:val="79ABC0DD"/>
    <w:rsid w:val="7A3A9462"/>
    <w:rsid w:val="7AF61C95"/>
    <w:rsid w:val="7B77A91B"/>
    <w:rsid w:val="7C955749"/>
    <w:rsid w:val="7E3F77AB"/>
    <w:rsid w:val="7ECB27A0"/>
    <w:rsid w:val="7F1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8F78"/>
  <w15:docId w15:val="{2AB243A6-57F1-4A45-8147-3B084572E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usuario1</dc:creator>
  <dc:description/>
  <lastModifiedBy>JHOAN STIVEN  JIMENEZ ARDILA</lastModifiedBy>
  <revision>4</revision>
  <dcterms:created xsi:type="dcterms:W3CDTF">2023-09-14T19:53:00.0000000Z</dcterms:created>
  <dcterms:modified xsi:type="dcterms:W3CDTF">2025-09-08T20:26:38.2425671Z</dcterms:modified>
</coreProperties>
</file>